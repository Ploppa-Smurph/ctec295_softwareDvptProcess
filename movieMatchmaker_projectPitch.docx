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DBB1E" w14:textId="60029C06" w:rsidR="00395FD1" w:rsidRDefault="00395FD1" w:rsidP="00E0401F">
      <w:pPr>
        <w:pStyle w:val="Title"/>
      </w:pPr>
      <w:r>
        <w:t>Movie Matchmaker</w:t>
      </w:r>
    </w:p>
    <w:p w14:paraId="5195BBCB" w14:textId="77777777" w:rsidR="00395FD1" w:rsidRDefault="00395FD1" w:rsidP="00395FD1">
      <w:pPr>
        <w:pStyle w:val="Title"/>
        <w:tabs>
          <w:tab w:val="center" w:pos="4680"/>
        </w:tabs>
        <w:rPr>
          <w:sz w:val="20"/>
          <w:szCs w:val="20"/>
        </w:rPr>
      </w:pPr>
      <w:r>
        <w:rPr>
          <w:sz w:val="20"/>
          <w:szCs w:val="20"/>
        </w:rPr>
        <w:t>Jeffrey Walley | Spring 2025</w:t>
      </w:r>
    </w:p>
    <w:p w14:paraId="26FC2F8F" w14:textId="0E1187DC" w:rsidR="00395FD1" w:rsidRPr="00395FD1" w:rsidRDefault="00395FD1" w:rsidP="00395FD1">
      <w:pPr>
        <w:pStyle w:val="Title"/>
        <w:tabs>
          <w:tab w:val="center" w:pos="4680"/>
        </w:tabs>
        <w:rPr>
          <w:sz w:val="16"/>
          <w:szCs w:val="16"/>
        </w:rPr>
      </w:pPr>
      <w:r w:rsidRPr="00395FD1">
        <w:rPr>
          <w:sz w:val="16"/>
          <w:szCs w:val="16"/>
        </w:rPr>
        <w:t>Ctec-295 Software Development</w:t>
      </w:r>
    </w:p>
    <w:p w14:paraId="29F7D328" w14:textId="4AC9D177" w:rsidR="00395FD1" w:rsidRPr="00395FD1" w:rsidRDefault="00395FD1" w:rsidP="00395FD1">
      <w:pPr>
        <w:pStyle w:val="Title"/>
        <w:tabs>
          <w:tab w:val="center" w:pos="4680"/>
        </w:tabs>
        <w:rPr>
          <w:sz w:val="20"/>
          <w:szCs w:val="20"/>
        </w:rPr>
      </w:pPr>
      <w:r>
        <w:rPr>
          <w:sz w:val="20"/>
          <w:szCs w:val="20"/>
        </w:rPr>
        <w:tab/>
      </w:r>
    </w:p>
    <w:p w14:paraId="48919232" w14:textId="4F5F5F5E" w:rsidR="0089777F" w:rsidRPr="0089777F" w:rsidRDefault="00E0401F" w:rsidP="001658C6">
      <w:pPr>
        <w:pStyle w:val="Title"/>
      </w:pPr>
      <w:r w:rsidRPr="00E0401F">
        <w:t xml:space="preserve"> </w:t>
      </w:r>
      <w:r>
        <w:rPr>
          <w:noProof/>
        </w:rPr>
        <mc:AlternateContent>
          <mc:Choice Requires="wps">
            <w:drawing>
              <wp:anchor distT="0" distB="0" distL="114300" distR="114300" simplePos="0" relativeHeight="251659264" behindDoc="1" locked="1" layoutInCell="1" allowOverlap="1" wp14:anchorId="6072184A" wp14:editId="141AC439">
                <wp:simplePos x="0" y="0"/>
                <wp:positionH relativeFrom="column">
                  <wp:posOffset>-914400</wp:posOffset>
                </wp:positionH>
                <wp:positionV relativeFrom="page">
                  <wp:posOffset>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88C53" id="Rectangle 68" o:spid="_x0000_s1026" alt="&quot;&quot;" style="position:absolute;margin-left:-1in;margin-top:0;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" fillcolor="#4472c4 [3204]" stroked="f" strokeweight="1pt">
                <w10:wrap anchory="page"/>
                <w10:anchorlock/>
              </v:rect>
            </w:pict>
          </mc:Fallback>
        </mc:AlternateContent>
      </w:r>
    </w:p>
    <w:p w14:paraId="13A25A07" w14:textId="63606FD5" w:rsidR="005140CB" w:rsidRPr="000B112D" w:rsidRDefault="00395FD1" w:rsidP="000B112D">
      <w:pPr>
        <w:pStyle w:val="Subtitle"/>
      </w:pPr>
      <w:r>
        <w:t>Project Objective</w:t>
      </w:r>
    </w:p>
    <w:tbl>
      <w:tblPr>
        <w:tblStyle w:val="TipTable"/>
        <w:tblW w:w="5000" w:type="pct"/>
        <w:jc w:val="center"/>
        <w:tblLook w:val="04A0" w:firstRow="1" w:lastRow="0" w:firstColumn="1" w:lastColumn="0" w:noHBand="0" w:noVBand="1"/>
        <w:tblDescription w:val="Layout table"/>
      </w:tblPr>
      <w:tblGrid>
        <w:gridCol w:w="577"/>
        <w:gridCol w:w="8783"/>
      </w:tblGrid>
      <w:tr w:rsidR="0085761F" w14:paraId="2CE87B38" w14:textId="77777777" w:rsidTr="00E0401F">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6646FD8" w14:textId="77777777" w:rsidR="0085761F" w:rsidRDefault="003C0DAF" w:rsidP="00E0401F">
            <w:pPr>
              <w:spacing w:after="180" w:line="288" w:lineRule="auto"/>
              <w:jc w:val="both"/>
            </w:pPr>
            <w:r>
              <w:rPr>
                <w:noProof/>
                <w:lang w:eastAsia="en-US"/>
              </w:rPr>
              <w:drawing>
                <wp:inline distT="0" distB="0" distL="0" distR="0" wp14:anchorId="61E6836A" wp14:editId="79807542">
                  <wp:extent cx="291722" cy="291722"/>
                  <wp:effectExtent l="0" t="0" r="0" b="0"/>
                  <wp:docPr id="69" name="Graphic 69" descr="Presentation with 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 69" descr="Presentation with checklist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CBDA2B8" w14:textId="31D61007" w:rsidR="00395FD1" w:rsidRPr="00395FD1" w:rsidRDefault="00395FD1" w:rsidP="00395FD1">
            <w:pPr>
              <w:pStyle w:val="TipText"/>
              <w:cnfStyle w:val="000000000000" w:firstRow="0" w:lastRow="0" w:firstColumn="0" w:lastColumn="0" w:oddVBand="0" w:evenVBand="0" w:oddHBand="0" w:evenHBand="0" w:firstRowFirstColumn="0" w:firstRowLastColumn="0" w:lastRowFirstColumn="0" w:lastRowLastColumn="0"/>
              <w:rPr>
                <w:sz w:val="18"/>
                <w:szCs w:val="18"/>
              </w:rPr>
            </w:pPr>
            <w:r w:rsidRPr="001658C6">
              <w:rPr>
                <w:sz w:val="18"/>
                <w:szCs w:val="18"/>
              </w:rPr>
              <w:t>In</w:t>
            </w:r>
            <w:r w:rsidRPr="00395FD1">
              <w:rPr>
                <w:sz w:val="18"/>
                <w:szCs w:val="18"/>
              </w:rPr>
              <w:t xml:space="preserve"> this course, you and a small group of your peers will be building a software project to solve some problem.  What that problem is, however, is up to you.</w:t>
            </w:r>
          </w:p>
          <w:p w14:paraId="42185D63" w14:textId="77777777" w:rsidR="00395FD1" w:rsidRPr="00395FD1" w:rsidRDefault="00395FD1" w:rsidP="00395FD1">
            <w:pPr>
              <w:pStyle w:val="TipText"/>
              <w:cnfStyle w:val="000000000000" w:firstRow="0" w:lastRow="0" w:firstColumn="0" w:lastColumn="0" w:oddVBand="0" w:evenVBand="0" w:oddHBand="0" w:evenHBand="0" w:firstRowFirstColumn="0" w:firstRowLastColumn="0" w:lastRowFirstColumn="0" w:lastRowLastColumn="0"/>
              <w:rPr>
                <w:sz w:val="18"/>
                <w:szCs w:val="18"/>
              </w:rPr>
            </w:pPr>
            <w:r w:rsidRPr="00395FD1">
              <w:rPr>
                <w:sz w:val="18"/>
                <w:szCs w:val="18"/>
              </w:rPr>
              <w:t>Create a document that describes a project you'd like to work on, covering the following details:</w:t>
            </w:r>
          </w:p>
          <w:p w14:paraId="3BC37236" w14:textId="77777777" w:rsidR="00395FD1" w:rsidRPr="00395FD1" w:rsidRDefault="00395FD1" w:rsidP="00395FD1">
            <w:pPr>
              <w:pStyle w:val="TipText"/>
              <w:numPr>
                <w:ilvl w:val="0"/>
                <w:numId w:val="14"/>
              </w:numPr>
              <w:cnfStyle w:val="000000000000" w:firstRow="0" w:lastRow="0" w:firstColumn="0" w:lastColumn="0" w:oddVBand="0" w:evenVBand="0" w:oddHBand="0" w:evenHBand="0" w:firstRowFirstColumn="0" w:firstRowLastColumn="0" w:lastRowFirstColumn="0" w:lastRowLastColumn="0"/>
              <w:rPr>
                <w:sz w:val="18"/>
                <w:szCs w:val="18"/>
              </w:rPr>
            </w:pPr>
            <w:r w:rsidRPr="00395FD1">
              <w:rPr>
                <w:sz w:val="18"/>
                <w:szCs w:val="18"/>
              </w:rPr>
              <w:t>The Elevator Pitch</w:t>
            </w:r>
          </w:p>
          <w:p w14:paraId="540153E3" w14:textId="77777777" w:rsidR="00395FD1" w:rsidRPr="00395FD1" w:rsidRDefault="00395FD1" w:rsidP="00395FD1">
            <w:pPr>
              <w:pStyle w:val="TipText"/>
              <w:numPr>
                <w:ilvl w:val="1"/>
                <w:numId w:val="14"/>
              </w:numPr>
              <w:cnfStyle w:val="000000000000" w:firstRow="0" w:lastRow="0" w:firstColumn="0" w:lastColumn="0" w:oddVBand="0" w:evenVBand="0" w:oddHBand="0" w:evenHBand="0" w:firstRowFirstColumn="0" w:firstRowLastColumn="0" w:lastRowFirstColumn="0" w:lastRowLastColumn="0"/>
              <w:rPr>
                <w:sz w:val="18"/>
                <w:szCs w:val="18"/>
              </w:rPr>
            </w:pPr>
            <w:r w:rsidRPr="00395FD1">
              <w:rPr>
                <w:sz w:val="18"/>
                <w:szCs w:val="18"/>
              </w:rPr>
              <w:t>A one-paragraph description of the project that condenses it down to something easily understood</w:t>
            </w:r>
          </w:p>
          <w:p w14:paraId="51FC163D" w14:textId="77777777" w:rsidR="00395FD1" w:rsidRPr="00395FD1" w:rsidRDefault="00395FD1" w:rsidP="00395FD1">
            <w:pPr>
              <w:pStyle w:val="TipText"/>
              <w:numPr>
                <w:ilvl w:val="1"/>
                <w:numId w:val="14"/>
              </w:numPr>
              <w:cnfStyle w:val="000000000000" w:firstRow="0" w:lastRow="0" w:firstColumn="0" w:lastColumn="0" w:oddVBand="0" w:evenVBand="0" w:oddHBand="0" w:evenHBand="0" w:firstRowFirstColumn="0" w:firstRowLastColumn="0" w:lastRowFirstColumn="0" w:lastRowLastColumn="0"/>
              <w:rPr>
                <w:sz w:val="18"/>
                <w:szCs w:val="18"/>
              </w:rPr>
            </w:pPr>
            <w:r w:rsidRPr="00395FD1">
              <w:rPr>
                <w:sz w:val="18"/>
                <w:szCs w:val="18"/>
              </w:rPr>
              <w:t>It should be short enough but descriptive enough that you could describe it to someone in the amount of time it takes to ride an elevator with them completely understanding what you want to accomplish</w:t>
            </w:r>
          </w:p>
          <w:p w14:paraId="4EEDF5C8" w14:textId="77777777" w:rsidR="00395FD1" w:rsidRPr="00395FD1" w:rsidRDefault="00395FD1" w:rsidP="00395FD1">
            <w:pPr>
              <w:pStyle w:val="TipText"/>
              <w:numPr>
                <w:ilvl w:val="0"/>
                <w:numId w:val="14"/>
              </w:numPr>
              <w:cnfStyle w:val="000000000000" w:firstRow="0" w:lastRow="0" w:firstColumn="0" w:lastColumn="0" w:oddVBand="0" w:evenVBand="0" w:oddHBand="0" w:evenHBand="0" w:firstRowFirstColumn="0" w:firstRowLastColumn="0" w:lastRowFirstColumn="0" w:lastRowLastColumn="0"/>
              <w:rPr>
                <w:sz w:val="18"/>
                <w:szCs w:val="18"/>
              </w:rPr>
            </w:pPr>
            <w:r w:rsidRPr="00395FD1">
              <w:rPr>
                <w:sz w:val="18"/>
                <w:szCs w:val="18"/>
              </w:rPr>
              <w:t>Why you are interested in this project</w:t>
            </w:r>
          </w:p>
          <w:p w14:paraId="19FAC869" w14:textId="77777777" w:rsidR="00395FD1" w:rsidRPr="00395FD1" w:rsidRDefault="00395FD1" w:rsidP="00395FD1">
            <w:pPr>
              <w:pStyle w:val="TipText"/>
              <w:numPr>
                <w:ilvl w:val="0"/>
                <w:numId w:val="14"/>
              </w:numPr>
              <w:cnfStyle w:val="000000000000" w:firstRow="0" w:lastRow="0" w:firstColumn="0" w:lastColumn="0" w:oddVBand="0" w:evenVBand="0" w:oddHBand="0" w:evenHBand="0" w:firstRowFirstColumn="0" w:firstRowLastColumn="0" w:lastRowFirstColumn="0" w:lastRowLastColumn="0"/>
              <w:rPr>
                <w:sz w:val="18"/>
                <w:szCs w:val="18"/>
              </w:rPr>
            </w:pPr>
            <w:r w:rsidRPr="00395FD1">
              <w:rPr>
                <w:sz w:val="18"/>
                <w:szCs w:val="18"/>
              </w:rPr>
              <w:t>Why you believe you could complete this project in 8 weeks</w:t>
            </w:r>
          </w:p>
          <w:p w14:paraId="44E713F3" w14:textId="09E86D64" w:rsidR="00395FD1" w:rsidRPr="00395FD1" w:rsidRDefault="00395FD1" w:rsidP="00395FD1">
            <w:pPr>
              <w:pStyle w:val="TipText"/>
              <w:numPr>
                <w:ilvl w:val="1"/>
                <w:numId w:val="14"/>
              </w:numPr>
              <w:cnfStyle w:val="000000000000" w:firstRow="0" w:lastRow="0" w:firstColumn="0" w:lastColumn="0" w:oddVBand="0" w:evenVBand="0" w:oddHBand="0" w:evenHBand="0" w:firstRowFirstColumn="0" w:firstRowLastColumn="0" w:lastRowFirstColumn="0" w:lastRowLastColumn="0"/>
              <w:rPr>
                <w:sz w:val="18"/>
                <w:szCs w:val="18"/>
              </w:rPr>
            </w:pPr>
            <w:r w:rsidRPr="00395FD1">
              <w:rPr>
                <w:sz w:val="18"/>
                <w:szCs w:val="18"/>
              </w:rPr>
              <w:t>Provide details.  For example, write out a timetable including all the problems you expect to face and how long it would take to solve each one.</w:t>
            </w:r>
          </w:p>
          <w:p w14:paraId="6FF526C5" w14:textId="77777777" w:rsidR="00395FD1" w:rsidRPr="00395FD1" w:rsidRDefault="00395FD1" w:rsidP="00395FD1">
            <w:pPr>
              <w:pStyle w:val="TipText"/>
              <w:numPr>
                <w:ilvl w:val="0"/>
                <w:numId w:val="14"/>
              </w:numPr>
              <w:cnfStyle w:val="000000000000" w:firstRow="0" w:lastRow="0" w:firstColumn="0" w:lastColumn="0" w:oddVBand="0" w:evenVBand="0" w:oddHBand="0" w:evenHBand="0" w:firstRowFirstColumn="0" w:firstRowLastColumn="0" w:lastRowFirstColumn="0" w:lastRowLastColumn="0"/>
              <w:rPr>
                <w:sz w:val="18"/>
                <w:szCs w:val="18"/>
              </w:rPr>
            </w:pPr>
            <w:r w:rsidRPr="00395FD1">
              <w:rPr>
                <w:sz w:val="18"/>
                <w:szCs w:val="18"/>
              </w:rPr>
              <w:t>What tools / experience you already have that would help you build this project</w:t>
            </w:r>
          </w:p>
          <w:p w14:paraId="2ADD3713" w14:textId="77777777" w:rsidR="00395FD1" w:rsidRPr="00395FD1" w:rsidRDefault="00395FD1" w:rsidP="00395FD1">
            <w:pPr>
              <w:pStyle w:val="TipText"/>
              <w:numPr>
                <w:ilvl w:val="0"/>
                <w:numId w:val="14"/>
              </w:numPr>
              <w:cnfStyle w:val="000000000000" w:firstRow="0" w:lastRow="0" w:firstColumn="0" w:lastColumn="0" w:oddVBand="0" w:evenVBand="0" w:oddHBand="0" w:evenHBand="0" w:firstRowFirstColumn="0" w:firstRowLastColumn="0" w:lastRowFirstColumn="0" w:lastRowLastColumn="0"/>
              <w:rPr>
                <w:sz w:val="18"/>
                <w:szCs w:val="18"/>
              </w:rPr>
            </w:pPr>
            <w:r w:rsidRPr="00395FD1">
              <w:rPr>
                <w:sz w:val="18"/>
                <w:szCs w:val="18"/>
              </w:rPr>
              <w:t>What tools / knowledge you would need to learn / research to build this project</w:t>
            </w:r>
          </w:p>
          <w:p w14:paraId="0D1D0228" w14:textId="05AF2ACE" w:rsidR="0085761F" w:rsidRDefault="0085761F" w:rsidP="00E0401F">
            <w:pPr>
              <w:pStyle w:val="TipText"/>
              <w:cnfStyle w:val="000000000000" w:firstRow="0" w:lastRow="0" w:firstColumn="0" w:lastColumn="0" w:oddVBand="0" w:evenVBand="0" w:oddHBand="0" w:evenHBand="0" w:firstRowFirstColumn="0" w:firstRowLastColumn="0" w:lastRowFirstColumn="0" w:lastRowLastColumn="0"/>
            </w:pPr>
          </w:p>
        </w:tc>
      </w:tr>
    </w:tbl>
    <w:p w14:paraId="6DCBE025" w14:textId="77777777" w:rsidR="00017EFD" w:rsidRDefault="00017EFD" w:rsidP="005140CB">
      <w:pPr>
        <w:pStyle w:val="NoSpacing"/>
      </w:pPr>
    </w:p>
    <w:p w14:paraId="4162CC40" w14:textId="7896B235" w:rsidR="001273C1" w:rsidRPr="005140CB" w:rsidRDefault="00395FD1" w:rsidP="005140CB">
      <w:pPr>
        <w:pStyle w:val="Heading1"/>
      </w:pPr>
      <w:r>
        <w:t>The Elevator Pitch</w:t>
      </w:r>
    </w:p>
    <w:tbl>
      <w:tblPr>
        <w:tblStyle w:val="TipTable"/>
        <w:tblW w:w="5000" w:type="pct"/>
        <w:tblLook w:val="04A0" w:firstRow="1" w:lastRow="0" w:firstColumn="1" w:lastColumn="0" w:noHBand="0" w:noVBand="1"/>
        <w:tblDescription w:val="Layout table"/>
      </w:tblPr>
      <w:tblGrid>
        <w:gridCol w:w="577"/>
        <w:gridCol w:w="8783"/>
      </w:tblGrid>
      <w:tr w:rsidR="00386778" w14:paraId="744C78DC" w14:textId="77777777" w:rsidTr="00395FD1">
        <w:trPr>
          <w:trHeight w:val="288"/>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64280CE" w14:textId="7574B8B7" w:rsidR="00386778" w:rsidRPr="00D16EFA" w:rsidRDefault="00386778" w:rsidP="004D39A3">
            <w:pPr>
              <w:rPr>
                <w:color w:val="4472C4" w:themeColor="accent1"/>
              </w:rPr>
            </w:pPr>
          </w:p>
        </w:tc>
        <w:tc>
          <w:tcPr>
            <w:tcW w:w="4692" w:type="pct"/>
            <w:shd w:val="clear" w:color="auto" w:fill="auto"/>
          </w:tcPr>
          <w:p w14:paraId="4054123D" w14:textId="515650BB" w:rsidR="00386778" w:rsidRDefault="00386778" w:rsidP="00395FD1">
            <w:pPr>
              <w:pStyle w:val="TipText"/>
              <w:cnfStyle w:val="000000000000" w:firstRow="0" w:lastRow="0" w:firstColumn="0" w:lastColumn="0" w:oddVBand="0" w:evenVBand="0" w:oddHBand="0" w:evenHBand="0" w:firstRowFirstColumn="0" w:firstRowLastColumn="0" w:lastRowFirstColumn="0" w:lastRowLastColumn="0"/>
            </w:pPr>
          </w:p>
        </w:tc>
      </w:tr>
    </w:tbl>
    <w:p w14:paraId="6B94201F" w14:textId="77777777" w:rsidR="00793CDA" w:rsidRPr="00793CDA" w:rsidRDefault="00793CDA" w:rsidP="00793CDA">
      <w:pPr>
        <w:pStyle w:val="NormalWeb"/>
        <w:rPr>
          <w:rFonts w:asciiTheme="minorHAnsi" w:hAnsiTheme="minorHAnsi" w:cstheme="minorHAnsi"/>
          <w:b/>
          <w:bCs/>
          <w:sz w:val="22"/>
          <w:szCs w:val="22"/>
        </w:rPr>
      </w:pPr>
      <w:r w:rsidRPr="00793CDA">
        <w:rPr>
          <w:rStyle w:val="Strong"/>
          <w:rFonts w:asciiTheme="minorHAnsi" w:hAnsiTheme="minorHAnsi" w:cstheme="minorHAnsi"/>
          <w:b w:val="0"/>
          <w:bCs w:val="0"/>
          <w:sz w:val="22"/>
          <w:szCs w:val="22"/>
        </w:rPr>
        <w:t>Are you tired of endlessly scrolling through streaming services, trying to find a movie or show that everyone in your group will enjoy?</w:t>
      </w:r>
    </w:p>
    <w:p w14:paraId="2CA1277F" w14:textId="383B4194" w:rsidR="00793CDA" w:rsidRPr="00793CDA" w:rsidRDefault="00793CDA" w:rsidP="00793CDA">
      <w:pPr>
        <w:pStyle w:val="NormalWeb"/>
        <w:rPr>
          <w:rFonts w:asciiTheme="minorHAnsi" w:hAnsiTheme="minorHAnsi" w:cstheme="minorHAnsi"/>
          <w:sz w:val="22"/>
          <w:szCs w:val="22"/>
        </w:rPr>
      </w:pPr>
      <w:r w:rsidRPr="00793CDA">
        <w:rPr>
          <w:rStyle w:val="Strong"/>
          <w:rFonts w:asciiTheme="minorHAnsi" w:hAnsiTheme="minorHAnsi" w:cstheme="minorHAnsi"/>
          <w:b w:val="0"/>
          <w:bCs w:val="0"/>
          <w:sz w:val="22"/>
          <w:szCs w:val="22"/>
        </w:rPr>
        <w:t>Introducing Movie Matchmaker</w:t>
      </w:r>
      <w:r w:rsidRPr="00793CDA">
        <w:rPr>
          <w:rFonts w:asciiTheme="minorHAnsi" w:hAnsiTheme="minorHAnsi" w:cstheme="minorHAnsi"/>
          <w:sz w:val="22"/>
          <w:szCs w:val="22"/>
        </w:rPr>
        <w:t xml:space="preserve">, the app designed to streamline your movie nights. With Movie Matchmaker, users can link their streaming service accounts and create lists of movies </w:t>
      </w:r>
      <w:r w:rsidR="00F006DC" w:rsidRPr="00793CDA">
        <w:rPr>
          <w:rFonts w:asciiTheme="minorHAnsi" w:hAnsiTheme="minorHAnsi" w:cstheme="minorHAnsi"/>
          <w:sz w:val="22"/>
          <w:szCs w:val="22"/>
        </w:rPr>
        <w:t>they would</w:t>
      </w:r>
      <w:r w:rsidRPr="00793CDA">
        <w:rPr>
          <w:rFonts w:asciiTheme="minorHAnsi" w:hAnsiTheme="minorHAnsi" w:cstheme="minorHAnsi"/>
          <w:sz w:val="22"/>
          <w:szCs w:val="22"/>
        </w:rPr>
        <w:t xml:space="preserve"> like </w:t>
      </w:r>
      <w:r w:rsidRPr="00793CDA">
        <w:rPr>
          <w:rFonts w:asciiTheme="minorHAnsi" w:hAnsiTheme="minorHAnsi" w:cstheme="minorHAnsi"/>
          <w:sz w:val="22"/>
          <w:szCs w:val="22"/>
        </w:rPr>
        <w:lastRenderedPageBreak/>
        <w:t>to watch. The app then compares these lists, highlighting movies and shows that you and your friends or loved ones have in common. This way, you can easily select from a curated list, simplifying decision-making, reducing stress, and allowing you to spend more time enjoying your favorite films and shows.</w:t>
      </w:r>
    </w:p>
    <w:p w14:paraId="3D74EBB5" w14:textId="18BAA630" w:rsidR="00793CDA" w:rsidRDefault="00793CDA" w:rsidP="00793CDA">
      <w:pPr>
        <w:pStyle w:val="NormalWeb"/>
        <w:rPr>
          <w:rStyle w:val="Strong"/>
          <w:rFonts w:asciiTheme="minorHAnsi" w:hAnsiTheme="minorHAnsi" w:cstheme="minorHAnsi"/>
          <w:b w:val="0"/>
          <w:bCs w:val="0"/>
          <w:sz w:val="22"/>
          <w:szCs w:val="22"/>
        </w:rPr>
      </w:pPr>
      <w:r w:rsidRPr="00793CDA">
        <w:rPr>
          <w:rFonts w:asciiTheme="minorHAnsi" w:hAnsiTheme="minorHAnsi" w:cstheme="minorHAnsi"/>
          <w:sz w:val="22"/>
          <w:szCs w:val="22"/>
        </w:rPr>
        <w:t xml:space="preserve">Whether </w:t>
      </w:r>
      <w:r w:rsidR="00F006DC" w:rsidRPr="00793CDA">
        <w:rPr>
          <w:rFonts w:asciiTheme="minorHAnsi" w:hAnsiTheme="minorHAnsi" w:cstheme="minorHAnsi"/>
          <w:sz w:val="22"/>
          <w:szCs w:val="22"/>
        </w:rPr>
        <w:t>you are</w:t>
      </w:r>
      <w:r w:rsidRPr="00793CDA">
        <w:rPr>
          <w:rFonts w:asciiTheme="minorHAnsi" w:hAnsiTheme="minorHAnsi" w:cstheme="minorHAnsi"/>
          <w:sz w:val="22"/>
          <w:szCs w:val="22"/>
        </w:rPr>
        <w:t xml:space="preserve"> planning a cozy night with family</w:t>
      </w:r>
      <w:r w:rsidR="000F5A4D">
        <w:rPr>
          <w:rFonts w:asciiTheme="minorHAnsi" w:hAnsiTheme="minorHAnsi" w:cstheme="minorHAnsi"/>
          <w:sz w:val="22"/>
          <w:szCs w:val="22"/>
        </w:rPr>
        <w:t>,</w:t>
      </w:r>
      <w:r w:rsidRPr="00793CDA">
        <w:rPr>
          <w:rFonts w:asciiTheme="minorHAnsi" w:hAnsiTheme="minorHAnsi" w:cstheme="minorHAnsi"/>
          <w:sz w:val="22"/>
          <w:szCs w:val="22"/>
        </w:rPr>
        <w:t xml:space="preserve"> or a fun</w:t>
      </w:r>
      <w:r w:rsidR="00F81757">
        <w:rPr>
          <w:rFonts w:asciiTheme="minorHAnsi" w:hAnsiTheme="minorHAnsi" w:cstheme="minorHAnsi"/>
          <w:sz w:val="22"/>
          <w:szCs w:val="22"/>
        </w:rPr>
        <w:t xml:space="preserve"> </w:t>
      </w:r>
      <w:r w:rsidRPr="00793CDA">
        <w:rPr>
          <w:rFonts w:asciiTheme="minorHAnsi" w:hAnsiTheme="minorHAnsi" w:cstheme="minorHAnsi"/>
          <w:sz w:val="22"/>
          <w:szCs w:val="22"/>
        </w:rPr>
        <w:t xml:space="preserve">filled evening with friends, </w:t>
      </w:r>
      <w:r w:rsidRPr="00793CDA">
        <w:rPr>
          <w:rStyle w:val="Strong"/>
          <w:rFonts w:asciiTheme="minorHAnsi" w:hAnsiTheme="minorHAnsi" w:cstheme="minorHAnsi"/>
          <w:b w:val="0"/>
          <w:bCs w:val="0"/>
          <w:sz w:val="22"/>
          <w:szCs w:val="22"/>
        </w:rPr>
        <w:t xml:space="preserve">Movie Matchmaker ensures everyone gets to watch </w:t>
      </w:r>
      <w:r w:rsidR="00AF73C6">
        <w:rPr>
          <w:rStyle w:val="Strong"/>
          <w:rFonts w:asciiTheme="minorHAnsi" w:hAnsiTheme="minorHAnsi" w:cstheme="minorHAnsi"/>
          <w:b w:val="0"/>
          <w:bCs w:val="0"/>
          <w:sz w:val="22"/>
          <w:szCs w:val="22"/>
        </w:rPr>
        <w:t>what</w:t>
      </w:r>
      <w:r w:rsidRPr="00793CDA">
        <w:rPr>
          <w:rStyle w:val="Strong"/>
          <w:rFonts w:asciiTheme="minorHAnsi" w:hAnsiTheme="minorHAnsi" w:cstheme="minorHAnsi"/>
          <w:b w:val="0"/>
          <w:bCs w:val="0"/>
          <w:sz w:val="22"/>
          <w:szCs w:val="22"/>
        </w:rPr>
        <w:t xml:space="preserve"> they love</w:t>
      </w:r>
      <w:r w:rsidR="00AF73C6">
        <w:rPr>
          <w:rStyle w:val="Strong"/>
          <w:rFonts w:asciiTheme="minorHAnsi" w:hAnsiTheme="minorHAnsi" w:cstheme="minorHAnsi"/>
          <w:b w:val="0"/>
          <w:bCs w:val="0"/>
          <w:sz w:val="22"/>
          <w:szCs w:val="22"/>
        </w:rPr>
        <w:t>!</w:t>
      </w:r>
    </w:p>
    <w:p w14:paraId="28F16293" w14:textId="77777777" w:rsidR="001658C6" w:rsidRPr="00793CDA" w:rsidRDefault="001658C6" w:rsidP="00793CDA">
      <w:pPr>
        <w:pStyle w:val="NormalWeb"/>
        <w:rPr>
          <w:rFonts w:asciiTheme="minorHAnsi" w:hAnsiTheme="minorHAnsi" w:cstheme="minorHAnsi"/>
          <w:sz w:val="22"/>
          <w:szCs w:val="22"/>
        </w:rPr>
      </w:pPr>
    </w:p>
    <w:p w14:paraId="5829AB1B" w14:textId="7BA52209" w:rsidR="001273C1" w:rsidRDefault="00395FD1" w:rsidP="005140CB">
      <w:pPr>
        <w:pStyle w:val="Heading1"/>
      </w:pPr>
      <w:r>
        <w:t>Why This Project?</w:t>
      </w:r>
    </w:p>
    <w:tbl>
      <w:tblPr>
        <w:tblStyle w:val="TipTable"/>
        <w:tblW w:w="5000" w:type="pct"/>
        <w:tblLook w:val="04A0" w:firstRow="1" w:lastRow="0" w:firstColumn="1" w:lastColumn="0" w:noHBand="0" w:noVBand="1"/>
        <w:tblDescription w:val="Layout table"/>
      </w:tblPr>
      <w:tblGrid>
        <w:gridCol w:w="577"/>
        <w:gridCol w:w="8783"/>
      </w:tblGrid>
      <w:tr w:rsidR="00386778" w14:paraId="56B6ECB1"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1960B3E" w14:textId="6C220827" w:rsidR="00386778" w:rsidRDefault="00386778" w:rsidP="004D39A3"/>
        </w:tc>
        <w:tc>
          <w:tcPr>
            <w:tcW w:w="4692" w:type="pct"/>
            <w:shd w:val="clear" w:color="auto" w:fill="auto"/>
          </w:tcPr>
          <w:p w14:paraId="60CA94AF" w14:textId="0917ABAF" w:rsidR="00386778" w:rsidRDefault="00386778" w:rsidP="004D39A3">
            <w:pPr>
              <w:pStyle w:val="TipText"/>
              <w:cnfStyle w:val="000000000000" w:firstRow="0" w:lastRow="0" w:firstColumn="0" w:lastColumn="0" w:oddVBand="0" w:evenVBand="0" w:oddHBand="0" w:evenHBand="0" w:firstRowFirstColumn="0" w:firstRowLastColumn="0" w:lastRowFirstColumn="0" w:lastRowLastColumn="0"/>
            </w:pPr>
          </w:p>
        </w:tc>
      </w:tr>
    </w:tbl>
    <w:p w14:paraId="162A6998" w14:textId="5A971863" w:rsidR="00793CDA" w:rsidRPr="00793CDA" w:rsidRDefault="00793CDA" w:rsidP="00793CDA">
      <w:pPr>
        <w:numPr>
          <w:ilvl w:val="0"/>
          <w:numId w:val="15"/>
        </w:numPr>
        <w:rPr>
          <w:sz w:val="22"/>
          <w:szCs w:val="22"/>
        </w:rPr>
      </w:pPr>
      <w:r w:rsidRPr="00793CDA">
        <w:rPr>
          <w:b/>
          <w:bCs/>
          <w:sz w:val="22"/>
          <w:szCs w:val="22"/>
        </w:rPr>
        <w:t>Solves a Common Problem:</w:t>
      </w:r>
      <w:r w:rsidRPr="00793CDA">
        <w:rPr>
          <w:sz w:val="22"/>
          <w:szCs w:val="22"/>
        </w:rPr>
        <w:t xml:space="preserve"> The app addresses a widespread issue many people face</w:t>
      </w:r>
      <w:r w:rsidR="00F81757">
        <w:rPr>
          <w:sz w:val="22"/>
          <w:szCs w:val="22"/>
        </w:rPr>
        <w:t>, f</w:t>
      </w:r>
      <w:r w:rsidRPr="00793CDA">
        <w:rPr>
          <w:sz w:val="22"/>
          <w:szCs w:val="22"/>
        </w:rPr>
        <w:t xml:space="preserve">inding a movie or show that everyone in a group wants to watch. </w:t>
      </w:r>
      <w:r w:rsidR="00F006DC" w:rsidRPr="00793CDA">
        <w:rPr>
          <w:sz w:val="22"/>
          <w:szCs w:val="22"/>
        </w:rPr>
        <w:t>It is</w:t>
      </w:r>
      <w:r w:rsidRPr="00793CDA">
        <w:rPr>
          <w:sz w:val="22"/>
          <w:szCs w:val="22"/>
        </w:rPr>
        <w:t xml:space="preserve"> a practical solution that makes movie nights more enjoyable.</w:t>
      </w:r>
    </w:p>
    <w:p w14:paraId="74219979" w14:textId="66E3E463" w:rsidR="00793CDA" w:rsidRPr="00793CDA" w:rsidRDefault="00793CDA" w:rsidP="00793CDA">
      <w:pPr>
        <w:numPr>
          <w:ilvl w:val="0"/>
          <w:numId w:val="15"/>
        </w:numPr>
        <w:rPr>
          <w:sz w:val="22"/>
          <w:szCs w:val="22"/>
        </w:rPr>
      </w:pPr>
      <w:r w:rsidRPr="00793CDA">
        <w:rPr>
          <w:b/>
          <w:bCs/>
          <w:sz w:val="22"/>
          <w:szCs w:val="22"/>
        </w:rPr>
        <w:t>User</w:t>
      </w:r>
      <w:r w:rsidR="00F81757">
        <w:rPr>
          <w:b/>
          <w:bCs/>
          <w:sz w:val="22"/>
          <w:szCs w:val="22"/>
        </w:rPr>
        <w:t xml:space="preserve"> </w:t>
      </w:r>
      <w:r w:rsidRPr="00793CDA">
        <w:rPr>
          <w:b/>
          <w:bCs/>
          <w:sz w:val="22"/>
          <w:szCs w:val="22"/>
        </w:rPr>
        <w:t>Friendly:</w:t>
      </w:r>
      <w:r w:rsidRPr="00793CDA">
        <w:rPr>
          <w:sz w:val="22"/>
          <w:szCs w:val="22"/>
        </w:rPr>
        <w:t xml:space="preserve"> Movie Matchmaker’s easy-to-use interface and ability to link multiple streaming accounts ensure that everyone’s preferences are considered</w:t>
      </w:r>
      <w:r>
        <w:rPr>
          <w:sz w:val="22"/>
          <w:szCs w:val="22"/>
        </w:rPr>
        <w:t xml:space="preserve">, </w:t>
      </w:r>
      <w:r w:rsidRPr="00793CDA">
        <w:rPr>
          <w:sz w:val="22"/>
          <w:szCs w:val="22"/>
        </w:rPr>
        <w:t>promot</w:t>
      </w:r>
      <w:r>
        <w:rPr>
          <w:sz w:val="22"/>
          <w:szCs w:val="22"/>
        </w:rPr>
        <w:t>ing</w:t>
      </w:r>
      <w:r w:rsidRPr="00793CDA">
        <w:rPr>
          <w:sz w:val="22"/>
          <w:szCs w:val="22"/>
        </w:rPr>
        <w:t xml:space="preserve"> a positive experience.</w:t>
      </w:r>
    </w:p>
    <w:p w14:paraId="4809AC12" w14:textId="4C2D7E57" w:rsidR="00793CDA" w:rsidRPr="00793CDA" w:rsidRDefault="00793CDA" w:rsidP="00793CDA">
      <w:pPr>
        <w:numPr>
          <w:ilvl w:val="0"/>
          <w:numId w:val="15"/>
        </w:numPr>
        <w:rPr>
          <w:sz w:val="22"/>
          <w:szCs w:val="22"/>
        </w:rPr>
      </w:pPr>
      <w:r w:rsidRPr="00793CDA">
        <w:rPr>
          <w:b/>
          <w:bCs/>
          <w:sz w:val="22"/>
          <w:szCs w:val="22"/>
        </w:rPr>
        <w:t>Time and Stress Saver:</w:t>
      </w:r>
      <w:r w:rsidRPr="00793CDA">
        <w:rPr>
          <w:sz w:val="22"/>
          <w:szCs w:val="22"/>
        </w:rPr>
        <w:t xml:space="preserve"> By curating a list of common </w:t>
      </w:r>
      <w:r>
        <w:rPr>
          <w:sz w:val="22"/>
          <w:szCs w:val="22"/>
        </w:rPr>
        <w:t>items</w:t>
      </w:r>
      <w:r w:rsidRPr="00793CDA">
        <w:rPr>
          <w:sz w:val="22"/>
          <w:szCs w:val="22"/>
        </w:rPr>
        <w:t>, the app significantly reduces the time spent scrolling through endless options. This means less stress and more time spent enjoying movie night.</w:t>
      </w:r>
    </w:p>
    <w:p w14:paraId="361B04C8" w14:textId="37F4D7E6" w:rsidR="00793CDA" w:rsidRPr="00793CDA" w:rsidRDefault="00793CDA" w:rsidP="00793CDA">
      <w:pPr>
        <w:numPr>
          <w:ilvl w:val="0"/>
          <w:numId w:val="15"/>
        </w:numPr>
        <w:rPr>
          <w:sz w:val="22"/>
          <w:szCs w:val="22"/>
        </w:rPr>
      </w:pPr>
      <w:r w:rsidRPr="00793CDA">
        <w:rPr>
          <w:b/>
          <w:bCs/>
          <w:sz w:val="22"/>
          <w:szCs w:val="22"/>
        </w:rPr>
        <w:t>Innovative Use of Technology:</w:t>
      </w:r>
      <w:r w:rsidRPr="00793CDA">
        <w:rPr>
          <w:sz w:val="22"/>
          <w:szCs w:val="22"/>
        </w:rPr>
        <w:t xml:space="preserve"> The project leverages modern technology to enhance </w:t>
      </w:r>
      <w:r w:rsidR="00F006DC" w:rsidRPr="00793CDA">
        <w:rPr>
          <w:sz w:val="22"/>
          <w:szCs w:val="22"/>
        </w:rPr>
        <w:t>social</w:t>
      </w:r>
      <w:r w:rsidRPr="00793CDA">
        <w:rPr>
          <w:sz w:val="22"/>
          <w:szCs w:val="22"/>
        </w:rPr>
        <w:t xml:space="preserve"> activity. </w:t>
      </w:r>
      <w:r>
        <w:rPr>
          <w:sz w:val="22"/>
          <w:szCs w:val="22"/>
        </w:rPr>
        <w:t>We will</w:t>
      </w:r>
      <w:r w:rsidRPr="00793CDA">
        <w:rPr>
          <w:sz w:val="22"/>
          <w:szCs w:val="22"/>
        </w:rPr>
        <w:t xml:space="preserve"> incorporat</w:t>
      </w:r>
      <w:r>
        <w:rPr>
          <w:sz w:val="22"/>
          <w:szCs w:val="22"/>
        </w:rPr>
        <w:t>e</w:t>
      </w:r>
      <w:r w:rsidRPr="00793CDA">
        <w:rPr>
          <w:sz w:val="22"/>
          <w:szCs w:val="22"/>
        </w:rPr>
        <w:t xml:space="preserve"> algorithms to match users’ interests</w:t>
      </w:r>
      <w:r>
        <w:rPr>
          <w:sz w:val="22"/>
          <w:szCs w:val="22"/>
        </w:rPr>
        <w:t xml:space="preserve"> and</w:t>
      </w:r>
      <w:r w:rsidRPr="00793CDA">
        <w:rPr>
          <w:sz w:val="22"/>
          <w:szCs w:val="22"/>
        </w:rPr>
        <w:t xml:space="preserve"> provide </w:t>
      </w:r>
      <w:r>
        <w:rPr>
          <w:sz w:val="22"/>
          <w:szCs w:val="22"/>
        </w:rPr>
        <w:t xml:space="preserve">a more efficient, and </w:t>
      </w:r>
      <w:r w:rsidRPr="00793CDA">
        <w:rPr>
          <w:sz w:val="22"/>
          <w:szCs w:val="22"/>
        </w:rPr>
        <w:t>personalized</w:t>
      </w:r>
      <w:r>
        <w:rPr>
          <w:sz w:val="22"/>
          <w:szCs w:val="22"/>
        </w:rPr>
        <w:t>,</w:t>
      </w:r>
      <w:r w:rsidRPr="00793CDA">
        <w:rPr>
          <w:sz w:val="22"/>
          <w:szCs w:val="22"/>
        </w:rPr>
        <w:t xml:space="preserve"> movie selection process.</w:t>
      </w:r>
    </w:p>
    <w:p w14:paraId="4593491E" w14:textId="01091936" w:rsidR="00793CDA" w:rsidRPr="00793CDA" w:rsidRDefault="00793CDA" w:rsidP="00793CDA">
      <w:pPr>
        <w:numPr>
          <w:ilvl w:val="0"/>
          <w:numId w:val="15"/>
        </w:numPr>
        <w:rPr>
          <w:sz w:val="22"/>
          <w:szCs w:val="22"/>
        </w:rPr>
      </w:pPr>
      <w:r w:rsidRPr="00793CDA">
        <w:rPr>
          <w:b/>
          <w:bCs/>
          <w:sz w:val="22"/>
          <w:szCs w:val="22"/>
        </w:rPr>
        <w:t>Market Potential:</w:t>
      </w:r>
      <w:r w:rsidRPr="00793CDA">
        <w:rPr>
          <w:sz w:val="22"/>
          <w:szCs w:val="22"/>
        </w:rPr>
        <w:t xml:space="preserve"> </w:t>
      </w:r>
      <w:r w:rsidR="00F006DC" w:rsidRPr="00793CDA">
        <w:rPr>
          <w:sz w:val="22"/>
          <w:szCs w:val="22"/>
        </w:rPr>
        <w:t>There is</w:t>
      </w:r>
      <w:r w:rsidRPr="00793CDA">
        <w:rPr>
          <w:sz w:val="22"/>
          <w:szCs w:val="22"/>
        </w:rPr>
        <w:t xml:space="preserve"> a growing demand for apps that simplify entertainment choices. With the rise of various streaming services, Movie Matchmaker has the potential to become a popular tool for households and friends worldwide.</w:t>
      </w:r>
    </w:p>
    <w:p w14:paraId="3E68E348" w14:textId="06BA8155" w:rsidR="00793CDA" w:rsidRPr="00793CDA" w:rsidRDefault="00793CDA" w:rsidP="00793CDA">
      <w:pPr>
        <w:numPr>
          <w:ilvl w:val="0"/>
          <w:numId w:val="15"/>
        </w:numPr>
        <w:rPr>
          <w:sz w:val="22"/>
          <w:szCs w:val="22"/>
        </w:rPr>
      </w:pPr>
      <w:r w:rsidRPr="00793CDA">
        <w:rPr>
          <w:b/>
          <w:bCs/>
          <w:sz w:val="22"/>
          <w:szCs w:val="22"/>
        </w:rPr>
        <w:t>Educational Value:</w:t>
      </w:r>
      <w:r w:rsidRPr="00793CDA">
        <w:rPr>
          <w:sz w:val="22"/>
          <w:szCs w:val="22"/>
        </w:rPr>
        <w:t xml:space="preserve"> Working on this project will provide valuable experience in app development, user interface design, and integration with streaming services. </w:t>
      </w:r>
      <w:r w:rsidR="00F006DC" w:rsidRPr="00793CDA">
        <w:rPr>
          <w:sz w:val="22"/>
          <w:szCs w:val="22"/>
        </w:rPr>
        <w:t>It is</w:t>
      </w:r>
      <w:r w:rsidRPr="00793CDA">
        <w:rPr>
          <w:sz w:val="22"/>
          <w:szCs w:val="22"/>
        </w:rPr>
        <w:t xml:space="preserve"> an excellent opportunity for hands-on learning in a real-world context.</w:t>
      </w:r>
    </w:p>
    <w:p w14:paraId="58E423C3" w14:textId="2EFCEC68" w:rsidR="00793CDA" w:rsidRPr="00793CDA" w:rsidRDefault="00793CDA" w:rsidP="00793CDA">
      <w:pPr>
        <w:numPr>
          <w:ilvl w:val="0"/>
          <w:numId w:val="15"/>
        </w:numPr>
        <w:rPr>
          <w:sz w:val="22"/>
          <w:szCs w:val="22"/>
        </w:rPr>
      </w:pPr>
      <w:r w:rsidRPr="00793CDA">
        <w:rPr>
          <w:b/>
          <w:bCs/>
          <w:sz w:val="22"/>
          <w:szCs w:val="22"/>
        </w:rPr>
        <w:t>Engag</w:t>
      </w:r>
      <w:r w:rsidR="00F81757">
        <w:rPr>
          <w:b/>
          <w:bCs/>
          <w:sz w:val="22"/>
          <w:szCs w:val="22"/>
        </w:rPr>
        <w:t>ing</w:t>
      </w:r>
      <w:r w:rsidRPr="00793CDA">
        <w:rPr>
          <w:b/>
          <w:bCs/>
          <w:sz w:val="22"/>
          <w:szCs w:val="22"/>
        </w:rPr>
        <w:t xml:space="preserve"> and Fun:</w:t>
      </w:r>
      <w:r w:rsidRPr="00793CDA">
        <w:rPr>
          <w:sz w:val="22"/>
          <w:szCs w:val="22"/>
        </w:rPr>
        <w:t xml:space="preserve"> Beyond its practicality, th</w:t>
      </w:r>
      <w:r>
        <w:rPr>
          <w:sz w:val="22"/>
          <w:szCs w:val="22"/>
        </w:rPr>
        <w:t>is</w:t>
      </w:r>
      <w:r w:rsidRPr="00793CDA">
        <w:rPr>
          <w:sz w:val="22"/>
          <w:szCs w:val="22"/>
        </w:rPr>
        <w:t xml:space="preserve"> project is </w:t>
      </w:r>
      <w:r>
        <w:rPr>
          <w:sz w:val="22"/>
          <w:szCs w:val="22"/>
        </w:rPr>
        <w:t>for enjoyment!</w:t>
      </w:r>
      <w:r w:rsidRPr="00793CDA">
        <w:rPr>
          <w:sz w:val="22"/>
          <w:szCs w:val="22"/>
        </w:rPr>
        <w:t xml:space="preserve"> It encourages social interaction and shared experience</w:t>
      </w:r>
      <w:r>
        <w:rPr>
          <w:sz w:val="22"/>
          <w:szCs w:val="22"/>
        </w:rPr>
        <w:t>s</w:t>
      </w:r>
      <w:r w:rsidRPr="00793CDA">
        <w:rPr>
          <w:sz w:val="22"/>
          <w:szCs w:val="22"/>
        </w:rPr>
        <w:t>.</w:t>
      </w:r>
    </w:p>
    <w:p w14:paraId="433CCB2D" w14:textId="5C001F22" w:rsidR="00793CDA" w:rsidRPr="00793CDA" w:rsidRDefault="00793CDA" w:rsidP="00793CDA">
      <w:pPr>
        <w:rPr>
          <w:sz w:val="22"/>
          <w:szCs w:val="22"/>
        </w:rPr>
      </w:pPr>
      <w:r w:rsidRPr="00793CDA">
        <w:rPr>
          <w:sz w:val="22"/>
          <w:szCs w:val="22"/>
        </w:rPr>
        <w:t xml:space="preserve">By choosing Movie Matchmaker, </w:t>
      </w:r>
      <w:r>
        <w:rPr>
          <w:sz w:val="22"/>
          <w:szCs w:val="22"/>
        </w:rPr>
        <w:t>we</w:t>
      </w:r>
      <w:r w:rsidRPr="00793CDA">
        <w:rPr>
          <w:sz w:val="22"/>
          <w:szCs w:val="22"/>
        </w:rPr>
        <w:t xml:space="preserve"> will be working on a project that</w:t>
      </w:r>
      <w:r>
        <w:rPr>
          <w:sz w:val="22"/>
          <w:szCs w:val="22"/>
        </w:rPr>
        <w:t xml:space="preserve"> is</w:t>
      </w:r>
      <w:r w:rsidRPr="00793CDA">
        <w:rPr>
          <w:sz w:val="22"/>
          <w:szCs w:val="22"/>
        </w:rPr>
        <w:t xml:space="preserve"> innovative</w:t>
      </w:r>
      <w:r>
        <w:rPr>
          <w:sz w:val="22"/>
          <w:szCs w:val="22"/>
        </w:rPr>
        <w:t xml:space="preserve">, </w:t>
      </w:r>
      <w:r w:rsidR="007054DC">
        <w:rPr>
          <w:sz w:val="22"/>
          <w:szCs w:val="22"/>
        </w:rPr>
        <w:t>will be a great learning experience, and may have s</w:t>
      </w:r>
      <w:r w:rsidRPr="00793CDA">
        <w:rPr>
          <w:sz w:val="22"/>
          <w:szCs w:val="22"/>
        </w:rPr>
        <w:t>ignificant market potential.</w:t>
      </w:r>
    </w:p>
    <w:p w14:paraId="08A06A0D" w14:textId="1875C778" w:rsidR="008C2860" w:rsidRDefault="008C2860"/>
    <w:p w14:paraId="11F2E2C6" w14:textId="77777777" w:rsidR="007054DC" w:rsidRDefault="007054DC"/>
    <w:p w14:paraId="4A36BBCE" w14:textId="77777777" w:rsidR="007054DC" w:rsidRDefault="007054DC"/>
    <w:p w14:paraId="2BF86BA6" w14:textId="77777777" w:rsidR="007054DC" w:rsidRDefault="007054DC"/>
    <w:p w14:paraId="6A249E62" w14:textId="77777777" w:rsidR="00395FD1" w:rsidRDefault="00395FD1" w:rsidP="00395FD1">
      <w:pPr>
        <w:pStyle w:val="Heading1"/>
      </w:pPr>
      <w:r>
        <w:lastRenderedPageBreak/>
        <w:t>Project Achievables and Timeline</w:t>
      </w:r>
    </w:p>
    <w:p w14:paraId="0A6D1C62" w14:textId="77777777" w:rsidR="001658C6" w:rsidRDefault="001658C6" w:rsidP="007054DC">
      <w:pPr>
        <w:rPr>
          <w:b/>
          <w:bCs/>
        </w:rPr>
      </w:pPr>
    </w:p>
    <w:p w14:paraId="7E8DF272" w14:textId="52FB36AB" w:rsidR="007054DC" w:rsidRPr="007054DC" w:rsidRDefault="007054DC" w:rsidP="007054DC">
      <w:pPr>
        <w:rPr>
          <w:sz w:val="24"/>
          <w:szCs w:val="24"/>
        </w:rPr>
      </w:pPr>
      <w:r w:rsidRPr="007054DC">
        <w:rPr>
          <w:b/>
          <w:bCs/>
          <w:sz w:val="24"/>
          <w:szCs w:val="24"/>
        </w:rPr>
        <w:t>Week 1: Initial Research and Planning (10 hours)</w:t>
      </w:r>
    </w:p>
    <w:p w14:paraId="269AF85A" w14:textId="77777777" w:rsidR="007054DC" w:rsidRPr="007054DC" w:rsidRDefault="007054DC" w:rsidP="007054DC">
      <w:pPr>
        <w:numPr>
          <w:ilvl w:val="0"/>
          <w:numId w:val="16"/>
        </w:numPr>
      </w:pPr>
      <w:r w:rsidRPr="007054DC">
        <w:rPr>
          <w:b/>
          <w:bCs/>
        </w:rPr>
        <w:t>Tasks</w:t>
      </w:r>
      <w:r w:rsidRPr="007054DC">
        <w:t>:</w:t>
      </w:r>
    </w:p>
    <w:p w14:paraId="22364EC4" w14:textId="77777777" w:rsidR="007054DC" w:rsidRPr="007054DC" w:rsidRDefault="007054DC" w:rsidP="007054DC">
      <w:pPr>
        <w:numPr>
          <w:ilvl w:val="1"/>
          <w:numId w:val="16"/>
        </w:numPr>
      </w:pPr>
      <w:r w:rsidRPr="007054DC">
        <w:t>Research similar apps and market needs (4 hours).</w:t>
      </w:r>
    </w:p>
    <w:p w14:paraId="18788647" w14:textId="77777777" w:rsidR="007054DC" w:rsidRPr="007054DC" w:rsidRDefault="007054DC" w:rsidP="007054DC">
      <w:pPr>
        <w:numPr>
          <w:ilvl w:val="1"/>
          <w:numId w:val="16"/>
        </w:numPr>
      </w:pPr>
      <w:r w:rsidRPr="007054DC">
        <w:t>Define project requirements and features (2 hours).</w:t>
      </w:r>
    </w:p>
    <w:p w14:paraId="62C419CC" w14:textId="77777777" w:rsidR="007054DC" w:rsidRPr="007054DC" w:rsidRDefault="007054DC" w:rsidP="007054DC">
      <w:pPr>
        <w:numPr>
          <w:ilvl w:val="1"/>
          <w:numId w:val="16"/>
        </w:numPr>
      </w:pPr>
      <w:r w:rsidRPr="007054DC">
        <w:t>Create a detailed project plan and timeline (2 hours).</w:t>
      </w:r>
    </w:p>
    <w:p w14:paraId="181E964E" w14:textId="438084F6" w:rsidR="007054DC" w:rsidRPr="007054DC" w:rsidRDefault="007054DC" w:rsidP="007054DC">
      <w:pPr>
        <w:numPr>
          <w:ilvl w:val="1"/>
          <w:numId w:val="16"/>
        </w:numPr>
      </w:pPr>
      <w:r w:rsidRPr="007054DC">
        <w:t>Setup version control and project management tools (2 hours).</w:t>
      </w:r>
    </w:p>
    <w:p w14:paraId="6878F717" w14:textId="77777777" w:rsidR="007054DC" w:rsidRPr="007054DC" w:rsidRDefault="007054DC" w:rsidP="007054DC">
      <w:pPr>
        <w:numPr>
          <w:ilvl w:val="0"/>
          <w:numId w:val="16"/>
        </w:numPr>
      </w:pPr>
      <w:r w:rsidRPr="007054DC">
        <w:rPr>
          <w:b/>
          <w:bCs/>
        </w:rPr>
        <w:t>Expected Problems</w:t>
      </w:r>
      <w:r w:rsidRPr="007054DC">
        <w:t>:</w:t>
      </w:r>
    </w:p>
    <w:p w14:paraId="03AC1583" w14:textId="77777777" w:rsidR="007054DC" w:rsidRPr="007054DC" w:rsidRDefault="007054DC" w:rsidP="007054DC">
      <w:pPr>
        <w:numPr>
          <w:ilvl w:val="1"/>
          <w:numId w:val="16"/>
        </w:numPr>
      </w:pPr>
      <w:r w:rsidRPr="007054DC">
        <w:t>Determining the most relevant features to include.</w:t>
      </w:r>
    </w:p>
    <w:p w14:paraId="7BC1E222" w14:textId="77777777" w:rsidR="007054DC" w:rsidRPr="007054DC" w:rsidRDefault="007054DC" w:rsidP="007054DC">
      <w:pPr>
        <w:numPr>
          <w:ilvl w:val="1"/>
          <w:numId w:val="16"/>
        </w:numPr>
      </w:pPr>
      <w:r w:rsidRPr="007054DC">
        <w:t>Defining the target user demographic.</w:t>
      </w:r>
    </w:p>
    <w:p w14:paraId="580D1E3F" w14:textId="77777777" w:rsidR="007054DC" w:rsidRPr="007054DC" w:rsidRDefault="007054DC" w:rsidP="007054DC">
      <w:pPr>
        <w:rPr>
          <w:sz w:val="24"/>
          <w:szCs w:val="24"/>
        </w:rPr>
      </w:pPr>
      <w:r w:rsidRPr="007054DC">
        <w:rPr>
          <w:b/>
          <w:bCs/>
          <w:sz w:val="24"/>
          <w:szCs w:val="24"/>
        </w:rPr>
        <w:t>Week 2: Designing the User Interface (UI) (10 hours)</w:t>
      </w:r>
    </w:p>
    <w:p w14:paraId="0A4E464F" w14:textId="77777777" w:rsidR="007054DC" w:rsidRPr="007054DC" w:rsidRDefault="007054DC" w:rsidP="007054DC">
      <w:pPr>
        <w:numPr>
          <w:ilvl w:val="0"/>
          <w:numId w:val="17"/>
        </w:numPr>
      </w:pPr>
      <w:r w:rsidRPr="007054DC">
        <w:rPr>
          <w:b/>
          <w:bCs/>
        </w:rPr>
        <w:t>Tasks</w:t>
      </w:r>
      <w:r w:rsidRPr="007054DC">
        <w:t>:</w:t>
      </w:r>
    </w:p>
    <w:p w14:paraId="77EBFBFE" w14:textId="77777777" w:rsidR="007054DC" w:rsidRPr="007054DC" w:rsidRDefault="007054DC" w:rsidP="007054DC">
      <w:pPr>
        <w:numPr>
          <w:ilvl w:val="1"/>
          <w:numId w:val="17"/>
        </w:numPr>
      </w:pPr>
      <w:r w:rsidRPr="007054DC">
        <w:t>Create wireframes and mockups for the app (5 hours).</w:t>
      </w:r>
    </w:p>
    <w:p w14:paraId="332F416D" w14:textId="77777777" w:rsidR="007054DC" w:rsidRPr="007054DC" w:rsidRDefault="007054DC" w:rsidP="007054DC">
      <w:pPr>
        <w:numPr>
          <w:ilvl w:val="1"/>
          <w:numId w:val="17"/>
        </w:numPr>
      </w:pPr>
      <w:r w:rsidRPr="007054DC">
        <w:t>Review and iterate on design based on feedback (2 hours).</w:t>
      </w:r>
    </w:p>
    <w:p w14:paraId="36EDB9B5" w14:textId="77777777" w:rsidR="007054DC" w:rsidRPr="007054DC" w:rsidRDefault="007054DC" w:rsidP="007054DC">
      <w:pPr>
        <w:numPr>
          <w:ilvl w:val="1"/>
          <w:numId w:val="17"/>
        </w:numPr>
      </w:pPr>
      <w:r w:rsidRPr="007054DC">
        <w:t>Finalize the UI design (3 hours).</w:t>
      </w:r>
    </w:p>
    <w:p w14:paraId="58FA16B1" w14:textId="77777777" w:rsidR="007054DC" w:rsidRPr="007054DC" w:rsidRDefault="007054DC" w:rsidP="007054DC">
      <w:pPr>
        <w:numPr>
          <w:ilvl w:val="0"/>
          <w:numId w:val="17"/>
        </w:numPr>
      </w:pPr>
      <w:r w:rsidRPr="007054DC">
        <w:rPr>
          <w:b/>
          <w:bCs/>
        </w:rPr>
        <w:t>Expected Problems</w:t>
      </w:r>
      <w:r w:rsidRPr="007054DC">
        <w:t>:</w:t>
      </w:r>
    </w:p>
    <w:p w14:paraId="0D455826" w14:textId="77777777" w:rsidR="007054DC" w:rsidRPr="007054DC" w:rsidRDefault="007054DC" w:rsidP="007054DC">
      <w:pPr>
        <w:numPr>
          <w:ilvl w:val="1"/>
          <w:numId w:val="17"/>
        </w:numPr>
      </w:pPr>
      <w:r w:rsidRPr="007054DC">
        <w:t>Ensuring the design is user-friendly and intuitive.</w:t>
      </w:r>
    </w:p>
    <w:p w14:paraId="38536719" w14:textId="77777777" w:rsidR="007054DC" w:rsidRPr="007054DC" w:rsidRDefault="007054DC" w:rsidP="007054DC">
      <w:pPr>
        <w:numPr>
          <w:ilvl w:val="1"/>
          <w:numId w:val="17"/>
        </w:numPr>
      </w:pPr>
      <w:r w:rsidRPr="007054DC">
        <w:t>Balancing aesthetics with functionality.</w:t>
      </w:r>
    </w:p>
    <w:p w14:paraId="72A6F3E2" w14:textId="77777777" w:rsidR="007054DC" w:rsidRPr="007054DC" w:rsidRDefault="007054DC" w:rsidP="007054DC">
      <w:pPr>
        <w:rPr>
          <w:sz w:val="24"/>
          <w:szCs w:val="24"/>
        </w:rPr>
      </w:pPr>
      <w:r w:rsidRPr="007054DC">
        <w:rPr>
          <w:b/>
          <w:bCs/>
          <w:sz w:val="24"/>
          <w:szCs w:val="24"/>
        </w:rPr>
        <w:t>Week 3: Setting Up the Backend (15 hours)</w:t>
      </w:r>
    </w:p>
    <w:p w14:paraId="09E72216" w14:textId="77777777" w:rsidR="007054DC" w:rsidRPr="007054DC" w:rsidRDefault="007054DC" w:rsidP="007054DC">
      <w:pPr>
        <w:numPr>
          <w:ilvl w:val="0"/>
          <w:numId w:val="18"/>
        </w:numPr>
      </w:pPr>
      <w:r w:rsidRPr="007054DC">
        <w:rPr>
          <w:b/>
          <w:bCs/>
        </w:rPr>
        <w:t>Tasks</w:t>
      </w:r>
      <w:r w:rsidRPr="007054DC">
        <w:t>:</w:t>
      </w:r>
    </w:p>
    <w:p w14:paraId="03135893" w14:textId="77777777" w:rsidR="007054DC" w:rsidRPr="007054DC" w:rsidRDefault="007054DC" w:rsidP="007054DC">
      <w:pPr>
        <w:numPr>
          <w:ilvl w:val="1"/>
          <w:numId w:val="18"/>
        </w:numPr>
      </w:pPr>
      <w:r w:rsidRPr="007054DC">
        <w:t>Set up the server and database (5 hours).</w:t>
      </w:r>
    </w:p>
    <w:p w14:paraId="1839A3D2" w14:textId="77777777" w:rsidR="007054DC" w:rsidRPr="007054DC" w:rsidRDefault="007054DC" w:rsidP="007054DC">
      <w:pPr>
        <w:numPr>
          <w:ilvl w:val="1"/>
          <w:numId w:val="18"/>
        </w:numPr>
      </w:pPr>
      <w:r w:rsidRPr="007054DC">
        <w:t>Develop API endpoints for user accounts, movie lists, and streaming service integration (5 hours).</w:t>
      </w:r>
    </w:p>
    <w:p w14:paraId="39C80F84" w14:textId="77777777" w:rsidR="007054DC" w:rsidRPr="007054DC" w:rsidRDefault="007054DC" w:rsidP="007054DC">
      <w:pPr>
        <w:numPr>
          <w:ilvl w:val="0"/>
          <w:numId w:val="18"/>
        </w:numPr>
      </w:pPr>
      <w:r w:rsidRPr="007054DC">
        <w:rPr>
          <w:b/>
          <w:bCs/>
        </w:rPr>
        <w:t>Expected Problems</w:t>
      </w:r>
      <w:r w:rsidRPr="007054DC">
        <w:t>:</w:t>
      </w:r>
    </w:p>
    <w:p w14:paraId="4B08019C" w14:textId="77777777" w:rsidR="007054DC" w:rsidRPr="007054DC" w:rsidRDefault="007054DC" w:rsidP="007054DC">
      <w:pPr>
        <w:numPr>
          <w:ilvl w:val="1"/>
          <w:numId w:val="18"/>
        </w:numPr>
      </w:pPr>
      <w:r w:rsidRPr="007054DC">
        <w:t>Integrating with multiple streaming services.</w:t>
      </w:r>
    </w:p>
    <w:p w14:paraId="6A91DB40" w14:textId="77777777" w:rsidR="007054DC" w:rsidRPr="007054DC" w:rsidRDefault="007054DC" w:rsidP="007054DC">
      <w:pPr>
        <w:rPr>
          <w:sz w:val="24"/>
          <w:szCs w:val="24"/>
        </w:rPr>
      </w:pPr>
      <w:r w:rsidRPr="007054DC">
        <w:rPr>
          <w:b/>
          <w:bCs/>
          <w:sz w:val="24"/>
          <w:szCs w:val="24"/>
        </w:rPr>
        <w:t>Week 4: Developing Core Features (15 hours)</w:t>
      </w:r>
    </w:p>
    <w:p w14:paraId="789507A7" w14:textId="77777777" w:rsidR="007054DC" w:rsidRPr="007054DC" w:rsidRDefault="007054DC" w:rsidP="007054DC">
      <w:pPr>
        <w:numPr>
          <w:ilvl w:val="0"/>
          <w:numId w:val="19"/>
        </w:numPr>
      </w:pPr>
      <w:r w:rsidRPr="007054DC">
        <w:rPr>
          <w:b/>
          <w:bCs/>
        </w:rPr>
        <w:t>Tasks</w:t>
      </w:r>
      <w:r w:rsidRPr="007054DC">
        <w:t>:</w:t>
      </w:r>
    </w:p>
    <w:p w14:paraId="085396F8" w14:textId="77777777" w:rsidR="007054DC" w:rsidRPr="007054DC" w:rsidRDefault="007054DC" w:rsidP="007054DC">
      <w:pPr>
        <w:numPr>
          <w:ilvl w:val="1"/>
          <w:numId w:val="19"/>
        </w:numPr>
      </w:pPr>
      <w:r w:rsidRPr="007054DC">
        <w:t>Implement movie list creation and management (5 hours).</w:t>
      </w:r>
    </w:p>
    <w:p w14:paraId="09D360F8" w14:textId="1FDD8F97" w:rsidR="007054DC" w:rsidRPr="007054DC" w:rsidRDefault="007054DC" w:rsidP="007054DC">
      <w:pPr>
        <w:numPr>
          <w:ilvl w:val="1"/>
          <w:numId w:val="19"/>
        </w:numPr>
      </w:pPr>
      <w:r w:rsidRPr="007054DC">
        <w:lastRenderedPageBreak/>
        <w:t xml:space="preserve">Develop the algorithm for comparing movie lists and </w:t>
      </w:r>
      <w:r w:rsidRPr="001658C6">
        <w:t>making comparisons</w:t>
      </w:r>
      <w:r w:rsidRPr="007054DC">
        <w:t xml:space="preserve"> (5 hours).</w:t>
      </w:r>
    </w:p>
    <w:p w14:paraId="0D3BB867" w14:textId="77777777" w:rsidR="007054DC" w:rsidRPr="007054DC" w:rsidRDefault="007054DC" w:rsidP="007054DC">
      <w:pPr>
        <w:numPr>
          <w:ilvl w:val="1"/>
          <w:numId w:val="19"/>
        </w:numPr>
      </w:pPr>
      <w:r w:rsidRPr="007054DC">
        <w:t>Integrate streaming service APIs (5 hours).</w:t>
      </w:r>
    </w:p>
    <w:p w14:paraId="471E04A2" w14:textId="77777777" w:rsidR="007054DC" w:rsidRPr="007054DC" w:rsidRDefault="007054DC" w:rsidP="007054DC">
      <w:pPr>
        <w:numPr>
          <w:ilvl w:val="0"/>
          <w:numId w:val="19"/>
        </w:numPr>
      </w:pPr>
      <w:r w:rsidRPr="007054DC">
        <w:rPr>
          <w:b/>
          <w:bCs/>
        </w:rPr>
        <w:t>Expected Problems</w:t>
      </w:r>
      <w:r w:rsidRPr="007054DC">
        <w:t>:</w:t>
      </w:r>
    </w:p>
    <w:p w14:paraId="65A4A40D" w14:textId="2717B153" w:rsidR="007054DC" w:rsidRPr="007054DC" w:rsidRDefault="007054DC" w:rsidP="007054DC">
      <w:pPr>
        <w:numPr>
          <w:ilvl w:val="1"/>
          <w:numId w:val="19"/>
        </w:numPr>
      </w:pPr>
      <w:r w:rsidRPr="007054DC">
        <w:t>Handling discrepancies between different streaming service APIs.</w:t>
      </w:r>
    </w:p>
    <w:p w14:paraId="78366175" w14:textId="77777777" w:rsidR="007054DC" w:rsidRPr="007054DC" w:rsidRDefault="007054DC" w:rsidP="007054DC">
      <w:pPr>
        <w:numPr>
          <w:ilvl w:val="1"/>
          <w:numId w:val="19"/>
        </w:numPr>
      </w:pPr>
      <w:r w:rsidRPr="007054DC">
        <w:t>Ensuring accurate and efficient recommendation generation.</w:t>
      </w:r>
    </w:p>
    <w:p w14:paraId="5945C46E" w14:textId="77777777" w:rsidR="007054DC" w:rsidRPr="007054DC" w:rsidRDefault="007054DC" w:rsidP="007054DC">
      <w:pPr>
        <w:rPr>
          <w:sz w:val="24"/>
          <w:szCs w:val="24"/>
        </w:rPr>
      </w:pPr>
      <w:r w:rsidRPr="007054DC">
        <w:rPr>
          <w:b/>
          <w:bCs/>
          <w:sz w:val="24"/>
          <w:szCs w:val="24"/>
        </w:rPr>
        <w:t>Week 5: Frontend Development (15 hours)</w:t>
      </w:r>
    </w:p>
    <w:p w14:paraId="648DA4C6" w14:textId="77777777" w:rsidR="007054DC" w:rsidRPr="007054DC" w:rsidRDefault="007054DC" w:rsidP="007054DC">
      <w:pPr>
        <w:numPr>
          <w:ilvl w:val="0"/>
          <w:numId w:val="20"/>
        </w:numPr>
      </w:pPr>
      <w:r w:rsidRPr="007054DC">
        <w:rPr>
          <w:b/>
          <w:bCs/>
        </w:rPr>
        <w:t>Tasks</w:t>
      </w:r>
      <w:r w:rsidRPr="007054DC">
        <w:t>:</w:t>
      </w:r>
    </w:p>
    <w:p w14:paraId="28F72097" w14:textId="77777777" w:rsidR="007054DC" w:rsidRPr="007054DC" w:rsidRDefault="007054DC" w:rsidP="007054DC">
      <w:pPr>
        <w:numPr>
          <w:ilvl w:val="1"/>
          <w:numId w:val="20"/>
        </w:numPr>
      </w:pPr>
      <w:r w:rsidRPr="007054DC">
        <w:t>Develop the frontend based on the finalized UI design (10 hours).</w:t>
      </w:r>
    </w:p>
    <w:p w14:paraId="2BAA0079" w14:textId="77777777" w:rsidR="007054DC" w:rsidRPr="007054DC" w:rsidRDefault="007054DC" w:rsidP="007054DC">
      <w:pPr>
        <w:numPr>
          <w:ilvl w:val="1"/>
          <w:numId w:val="20"/>
        </w:numPr>
      </w:pPr>
      <w:r w:rsidRPr="007054DC">
        <w:t>Implement user interactions and data display (5 hours).</w:t>
      </w:r>
    </w:p>
    <w:p w14:paraId="33E0DD9A" w14:textId="77777777" w:rsidR="007054DC" w:rsidRPr="007054DC" w:rsidRDefault="007054DC" w:rsidP="007054DC">
      <w:pPr>
        <w:numPr>
          <w:ilvl w:val="0"/>
          <w:numId w:val="20"/>
        </w:numPr>
      </w:pPr>
      <w:r w:rsidRPr="007054DC">
        <w:rPr>
          <w:b/>
          <w:bCs/>
        </w:rPr>
        <w:t>Expected Problems</w:t>
      </w:r>
      <w:r w:rsidRPr="007054DC">
        <w:t>:</w:t>
      </w:r>
    </w:p>
    <w:p w14:paraId="54A226E6" w14:textId="77777777" w:rsidR="007054DC" w:rsidRPr="007054DC" w:rsidRDefault="007054DC" w:rsidP="007054DC">
      <w:pPr>
        <w:numPr>
          <w:ilvl w:val="1"/>
          <w:numId w:val="20"/>
        </w:numPr>
      </w:pPr>
      <w:r w:rsidRPr="007054DC">
        <w:t>Ensuring a responsive and smooth user experience across different devices.</w:t>
      </w:r>
    </w:p>
    <w:p w14:paraId="6BBB2A1B" w14:textId="77777777" w:rsidR="007054DC" w:rsidRPr="007054DC" w:rsidRDefault="007054DC" w:rsidP="007054DC">
      <w:pPr>
        <w:numPr>
          <w:ilvl w:val="1"/>
          <w:numId w:val="20"/>
        </w:numPr>
      </w:pPr>
      <w:r w:rsidRPr="007054DC">
        <w:t>Debugging UI/UX issues.</w:t>
      </w:r>
    </w:p>
    <w:p w14:paraId="064B44E0" w14:textId="77777777" w:rsidR="007054DC" w:rsidRPr="007054DC" w:rsidRDefault="007054DC" w:rsidP="007054DC">
      <w:pPr>
        <w:rPr>
          <w:sz w:val="24"/>
          <w:szCs w:val="24"/>
        </w:rPr>
      </w:pPr>
      <w:r w:rsidRPr="007054DC">
        <w:rPr>
          <w:b/>
          <w:bCs/>
          <w:sz w:val="24"/>
          <w:szCs w:val="24"/>
        </w:rPr>
        <w:t>Week 6: Testing and Bug Fixing (15 hours)</w:t>
      </w:r>
    </w:p>
    <w:p w14:paraId="109DEA9E" w14:textId="77777777" w:rsidR="007054DC" w:rsidRPr="007054DC" w:rsidRDefault="007054DC" w:rsidP="007054DC">
      <w:pPr>
        <w:numPr>
          <w:ilvl w:val="0"/>
          <w:numId w:val="21"/>
        </w:numPr>
      </w:pPr>
      <w:r w:rsidRPr="007054DC">
        <w:rPr>
          <w:b/>
          <w:bCs/>
        </w:rPr>
        <w:t>Tasks</w:t>
      </w:r>
      <w:r w:rsidRPr="007054DC">
        <w:t>:</w:t>
      </w:r>
    </w:p>
    <w:p w14:paraId="153E6D71" w14:textId="77777777" w:rsidR="007054DC" w:rsidRPr="007054DC" w:rsidRDefault="007054DC" w:rsidP="007054DC">
      <w:pPr>
        <w:numPr>
          <w:ilvl w:val="1"/>
          <w:numId w:val="21"/>
        </w:numPr>
      </w:pPr>
      <w:r w:rsidRPr="007054DC">
        <w:t>Conduct unit tests for backend and frontend components (5 hours).</w:t>
      </w:r>
    </w:p>
    <w:p w14:paraId="16F94AD1" w14:textId="77777777" w:rsidR="007054DC" w:rsidRPr="007054DC" w:rsidRDefault="007054DC" w:rsidP="007054DC">
      <w:pPr>
        <w:numPr>
          <w:ilvl w:val="1"/>
          <w:numId w:val="21"/>
        </w:numPr>
      </w:pPr>
      <w:r w:rsidRPr="007054DC">
        <w:t>Perform integration tests to ensure all parts work together seamlessly (5 hours).</w:t>
      </w:r>
    </w:p>
    <w:p w14:paraId="74B7E154" w14:textId="77777777" w:rsidR="007054DC" w:rsidRPr="007054DC" w:rsidRDefault="007054DC" w:rsidP="007054DC">
      <w:pPr>
        <w:numPr>
          <w:ilvl w:val="1"/>
          <w:numId w:val="21"/>
        </w:numPr>
      </w:pPr>
      <w:r w:rsidRPr="007054DC">
        <w:t>Fix bugs and refine features based on test results (5 hours).</w:t>
      </w:r>
    </w:p>
    <w:p w14:paraId="4D4C5691" w14:textId="77777777" w:rsidR="007054DC" w:rsidRPr="007054DC" w:rsidRDefault="007054DC" w:rsidP="007054DC">
      <w:pPr>
        <w:numPr>
          <w:ilvl w:val="0"/>
          <w:numId w:val="21"/>
        </w:numPr>
      </w:pPr>
      <w:r w:rsidRPr="007054DC">
        <w:rPr>
          <w:b/>
          <w:bCs/>
        </w:rPr>
        <w:t>Expected Problems</w:t>
      </w:r>
      <w:r w:rsidRPr="007054DC">
        <w:t>:</w:t>
      </w:r>
    </w:p>
    <w:p w14:paraId="04A1C6AE" w14:textId="77777777" w:rsidR="007054DC" w:rsidRPr="007054DC" w:rsidRDefault="007054DC" w:rsidP="007054DC">
      <w:pPr>
        <w:numPr>
          <w:ilvl w:val="1"/>
          <w:numId w:val="21"/>
        </w:numPr>
      </w:pPr>
      <w:r w:rsidRPr="007054DC">
        <w:t>Identifying and resolving edge cases.</w:t>
      </w:r>
    </w:p>
    <w:p w14:paraId="4D4FB80F" w14:textId="77777777" w:rsidR="007054DC" w:rsidRPr="007054DC" w:rsidRDefault="007054DC" w:rsidP="007054DC">
      <w:pPr>
        <w:numPr>
          <w:ilvl w:val="1"/>
          <w:numId w:val="21"/>
        </w:numPr>
      </w:pPr>
      <w:r w:rsidRPr="007054DC">
        <w:t>Ensuring comprehensive coverage of tests.</w:t>
      </w:r>
    </w:p>
    <w:p w14:paraId="0654EFCB" w14:textId="77777777" w:rsidR="007054DC" w:rsidRPr="007054DC" w:rsidRDefault="007054DC" w:rsidP="007054DC">
      <w:pPr>
        <w:rPr>
          <w:sz w:val="24"/>
          <w:szCs w:val="24"/>
        </w:rPr>
      </w:pPr>
      <w:r w:rsidRPr="007054DC">
        <w:rPr>
          <w:b/>
          <w:bCs/>
          <w:sz w:val="24"/>
          <w:szCs w:val="24"/>
        </w:rPr>
        <w:t>Week 7: Quality Testing and Final Changes (10 hours)</w:t>
      </w:r>
    </w:p>
    <w:p w14:paraId="037FF825" w14:textId="77777777" w:rsidR="007054DC" w:rsidRPr="007054DC" w:rsidRDefault="007054DC" w:rsidP="007054DC">
      <w:pPr>
        <w:numPr>
          <w:ilvl w:val="0"/>
          <w:numId w:val="22"/>
        </w:numPr>
      </w:pPr>
      <w:r w:rsidRPr="007054DC">
        <w:rPr>
          <w:b/>
          <w:bCs/>
        </w:rPr>
        <w:t>Tasks</w:t>
      </w:r>
      <w:r w:rsidRPr="007054DC">
        <w:t>:</w:t>
      </w:r>
    </w:p>
    <w:p w14:paraId="5F5F5C29" w14:textId="77777777" w:rsidR="007054DC" w:rsidRPr="007054DC" w:rsidRDefault="007054DC" w:rsidP="007054DC">
      <w:pPr>
        <w:numPr>
          <w:ilvl w:val="1"/>
          <w:numId w:val="22"/>
        </w:numPr>
      </w:pPr>
      <w:r w:rsidRPr="007054DC">
        <w:t>Perform user acceptance testing (UAT) with a small group of users (5 hours).</w:t>
      </w:r>
    </w:p>
    <w:p w14:paraId="685F7DFD" w14:textId="77777777" w:rsidR="007054DC" w:rsidRPr="007054DC" w:rsidRDefault="007054DC" w:rsidP="007054DC">
      <w:pPr>
        <w:numPr>
          <w:ilvl w:val="1"/>
          <w:numId w:val="22"/>
        </w:numPr>
      </w:pPr>
      <w:r w:rsidRPr="007054DC">
        <w:t>Gather feedback and make necessary adjustments (3 hours).</w:t>
      </w:r>
    </w:p>
    <w:p w14:paraId="32713EBC" w14:textId="77777777" w:rsidR="007054DC" w:rsidRPr="007054DC" w:rsidRDefault="007054DC" w:rsidP="007054DC">
      <w:pPr>
        <w:numPr>
          <w:ilvl w:val="1"/>
          <w:numId w:val="22"/>
        </w:numPr>
      </w:pPr>
      <w:r w:rsidRPr="007054DC">
        <w:t>Conduct final round of testing to ensure app stability (2 hours).</w:t>
      </w:r>
    </w:p>
    <w:p w14:paraId="3D807462" w14:textId="77777777" w:rsidR="007054DC" w:rsidRPr="007054DC" w:rsidRDefault="007054DC" w:rsidP="007054DC">
      <w:pPr>
        <w:numPr>
          <w:ilvl w:val="0"/>
          <w:numId w:val="22"/>
        </w:numPr>
      </w:pPr>
      <w:r w:rsidRPr="007054DC">
        <w:rPr>
          <w:b/>
          <w:bCs/>
        </w:rPr>
        <w:t>Expected Problems</w:t>
      </w:r>
      <w:r w:rsidRPr="007054DC">
        <w:t>:</w:t>
      </w:r>
    </w:p>
    <w:p w14:paraId="03FDB563" w14:textId="77777777" w:rsidR="007054DC" w:rsidRPr="007054DC" w:rsidRDefault="007054DC" w:rsidP="007054DC">
      <w:pPr>
        <w:numPr>
          <w:ilvl w:val="1"/>
          <w:numId w:val="22"/>
        </w:numPr>
      </w:pPr>
      <w:r w:rsidRPr="007054DC">
        <w:t>Addressing user feedback efficiently.</w:t>
      </w:r>
    </w:p>
    <w:p w14:paraId="37244C04" w14:textId="77777777" w:rsidR="007054DC" w:rsidRPr="001658C6" w:rsidRDefault="007054DC" w:rsidP="007054DC">
      <w:pPr>
        <w:numPr>
          <w:ilvl w:val="1"/>
          <w:numId w:val="22"/>
        </w:numPr>
      </w:pPr>
      <w:r w:rsidRPr="007054DC">
        <w:t>Ensuring no critical issues remain.</w:t>
      </w:r>
    </w:p>
    <w:p w14:paraId="06850003" w14:textId="77777777" w:rsidR="007054DC" w:rsidRPr="007054DC" w:rsidRDefault="007054DC" w:rsidP="007054DC">
      <w:pPr>
        <w:rPr>
          <w:sz w:val="24"/>
          <w:szCs w:val="24"/>
        </w:rPr>
      </w:pPr>
      <w:r w:rsidRPr="007054DC">
        <w:rPr>
          <w:b/>
          <w:bCs/>
          <w:sz w:val="24"/>
          <w:szCs w:val="24"/>
        </w:rPr>
        <w:lastRenderedPageBreak/>
        <w:t>Week 8: Deployment and Launch (10 hours)</w:t>
      </w:r>
    </w:p>
    <w:p w14:paraId="375E1C4D" w14:textId="77777777" w:rsidR="007054DC" w:rsidRPr="007054DC" w:rsidRDefault="007054DC" w:rsidP="007054DC">
      <w:pPr>
        <w:numPr>
          <w:ilvl w:val="0"/>
          <w:numId w:val="23"/>
        </w:numPr>
      </w:pPr>
      <w:r w:rsidRPr="007054DC">
        <w:rPr>
          <w:b/>
          <w:bCs/>
        </w:rPr>
        <w:t>Tasks</w:t>
      </w:r>
      <w:r w:rsidRPr="007054DC">
        <w:t>:</w:t>
      </w:r>
    </w:p>
    <w:p w14:paraId="30708C11" w14:textId="77777777" w:rsidR="007054DC" w:rsidRPr="007054DC" w:rsidRDefault="007054DC" w:rsidP="007054DC">
      <w:pPr>
        <w:numPr>
          <w:ilvl w:val="1"/>
          <w:numId w:val="23"/>
        </w:numPr>
      </w:pPr>
      <w:r w:rsidRPr="007054DC">
        <w:t>Prepare deployment infrastructure and documentation (3 hours).</w:t>
      </w:r>
    </w:p>
    <w:p w14:paraId="68BA36B3" w14:textId="7AF20722" w:rsidR="007054DC" w:rsidRPr="007054DC" w:rsidRDefault="007054DC" w:rsidP="007054DC">
      <w:pPr>
        <w:numPr>
          <w:ilvl w:val="1"/>
          <w:numId w:val="23"/>
        </w:numPr>
      </w:pPr>
      <w:r w:rsidRPr="007054DC">
        <w:t>Deploy the app</w:t>
      </w:r>
      <w:r w:rsidR="00394442">
        <w:t>lication to</w:t>
      </w:r>
      <w:r w:rsidRPr="007054DC">
        <w:t xml:space="preserve"> web hosting (3 hours).</w:t>
      </w:r>
    </w:p>
    <w:p w14:paraId="4AD158A7" w14:textId="77777777" w:rsidR="007054DC" w:rsidRPr="007054DC" w:rsidRDefault="007054DC" w:rsidP="007054DC">
      <w:pPr>
        <w:numPr>
          <w:ilvl w:val="1"/>
          <w:numId w:val="23"/>
        </w:numPr>
      </w:pPr>
      <w:r w:rsidRPr="007054DC">
        <w:t>Monitor the app post-launch for any immediate issues (4 hours).</w:t>
      </w:r>
    </w:p>
    <w:p w14:paraId="5C42E086" w14:textId="77777777" w:rsidR="007054DC" w:rsidRPr="007054DC" w:rsidRDefault="007054DC" w:rsidP="007054DC">
      <w:pPr>
        <w:numPr>
          <w:ilvl w:val="0"/>
          <w:numId w:val="23"/>
        </w:numPr>
      </w:pPr>
      <w:r w:rsidRPr="007054DC">
        <w:rPr>
          <w:b/>
          <w:bCs/>
        </w:rPr>
        <w:t>Expected Problems</w:t>
      </w:r>
      <w:r w:rsidRPr="007054DC">
        <w:t>:</w:t>
      </w:r>
    </w:p>
    <w:p w14:paraId="0CAC5710" w14:textId="77777777" w:rsidR="007054DC" w:rsidRPr="007054DC" w:rsidRDefault="007054DC" w:rsidP="007054DC">
      <w:pPr>
        <w:numPr>
          <w:ilvl w:val="1"/>
          <w:numId w:val="23"/>
        </w:numPr>
      </w:pPr>
      <w:r w:rsidRPr="007054DC">
        <w:t>Managing a smooth deployment process.</w:t>
      </w:r>
    </w:p>
    <w:p w14:paraId="4A94C73F" w14:textId="77777777" w:rsidR="007054DC" w:rsidRPr="001658C6" w:rsidRDefault="007054DC" w:rsidP="007054DC">
      <w:pPr>
        <w:numPr>
          <w:ilvl w:val="1"/>
          <w:numId w:val="23"/>
        </w:numPr>
      </w:pPr>
      <w:r w:rsidRPr="007054DC">
        <w:t>Addressing any post-launch issues quickly.</w:t>
      </w:r>
    </w:p>
    <w:p w14:paraId="10B9373B" w14:textId="77777777" w:rsidR="001658C6" w:rsidRPr="007054DC" w:rsidRDefault="001658C6" w:rsidP="001658C6">
      <w:pPr>
        <w:ind w:left="1440"/>
      </w:pPr>
    </w:p>
    <w:p w14:paraId="18E936A5" w14:textId="77777777" w:rsidR="00395FD1" w:rsidRPr="00395FD1" w:rsidRDefault="00395FD1" w:rsidP="00395FD1"/>
    <w:p w14:paraId="5ED68D4A" w14:textId="5D24C54C" w:rsidR="00395FD1" w:rsidRDefault="00395FD1" w:rsidP="00395FD1">
      <w:pPr>
        <w:pStyle w:val="Heading1"/>
      </w:pPr>
      <w:r>
        <w:t>Experience and Tools Required For Build</w:t>
      </w:r>
    </w:p>
    <w:p w14:paraId="3ABF8EAB" w14:textId="77777777" w:rsidR="0043082B" w:rsidRDefault="0043082B" w:rsidP="00395FD1">
      <w:pPr>
        <w:rPr>
          <w:sz w:val="22"/>
          <w:szCs w:val="22"/>
        </w:rPr>
      </w:pPr>
    </w:p>
    <w:p w14:paraId="1CE0A0B7" w14:textId="19018C11" w:rsidR="00395FD1" w:rsidRPr="001658C6" w:rsidRDefault="001658C6" w:rsidP="00395FD1">
      <w:pPr>
        <w:rPr>
          <w:sz w:val="22"/>
          <w:szCs w:val="22"/>
        </w:rPr>
      </w:pPr>
      <w:r w:rsidRPr="001658C6">
        <w:rPr>
          <w:sz w:val="22"/>
          <w:szCs w:val="22"/>
        </w:rPr>
        <w:t xml:space="preserve">I bring valuable experience that will contribute significantly to the success of the </w:t>
      </w:r>
      <w:r w:rsidRPr="00394442">
        <w:rPr>
          <w:sz w:val="22"/>
          <w:szCs w:val="22"/>
        </w:rPr>
        <w:t>Movie Matchmaker</w:t>
      </w:r>
      <w:r w:rsidRPr="001658C6">
        <w:rPr>
          <w:sz w:val="22"/>
          <w:szCs w:val="22"/>
        </w:rPr>
        <w:t xml:space="preserve"> project. I have </w:t>
      </w:r>
      <w:r w:rsidR="00F006DC" w:rsidRPr="001658C6">
        <w:rPr>
          <w:sz w:val="22"/>
          <w:szCs w:val="22"/>
        </w:rPr>
        <w:t>firsthand</w:t>
      </w:r>
      <w:r w:rsidRPr="001658C6">
        <w:rPr>
          <w:sz w:val="22"/>
          <w:szCs w:val="22"/>
        </w:rPr>
        <w:t xml:space="preserve"> experience working with API calls, which will be essential for integrating various streaming services and ensuring seamless data retrieval. Additionally, I have basic experience with database management, which will aid in effectively storing and handling user data and movie lists. My background in web design ensures that the app will not only be functional but also visually appealing and user-friendly.</w:t>
      </w:r>
    </w:p>
    <w:p w14:paraId="53398FBC" w14:textId="77777777" w:rsidR="00395FD1" w:rsidRPr="00395FD1" w:rsidRDefault="00395FD1" w:rsidP="00395FD1"/>
    <w:p w14:paraId="3A69CD01" w14:textId="7F17409B" w:rsidR="00395FD1" w:rsidRDefault="00395FD1" w:rsidP="00395FD1">
      <w:pPr>
        <w:pStyle w:val="Heading1"/>
      </w:pPr>
      <w:r>
        <w:t>Additional Knowledge and Tools for Success</w:t>
      </w:r>
    </w:p>
    <w:p w14:paraId="29366662" w14:textId="77777777" w:rsidR="0043082B" w:rsidRDefault="0043082B" w:rsidP="00395FD1">
      <w:pPr>
        <w:rPr>
          <w:sz w:val="22"/>
          <w:szCs w:val="22"/>
        </w:rPr>
      </w:pPr>
    </w:p>
    <w:p w14:paraId="34860387" w14:textId="2E9C2531" w:rsidR="00376ED2" w:rsidRDefault="00376ED2" w:rsidP="00395FD1">
      <w:pPr>
        <w:rPr>
          <w:sz w:val="22"/>
          <w:szCs w:val="22"/>
        </w:rPr>
      </w:pPr>
      <w:r>
        <w:rPr>
          <w:sz w:val="22"/>
          <w:szCs w:val="22"/>
        </w:rPr>
        <w:t>For</w:t>
      </w:r>
      <w:r w:rsidRPr="00376ED2">
        <w:rPr>
          <w:sz w:val="22"/>
          <w:szCs w:val="22"/>
        </w:rPr>
        <w:t xml:space="preserve"> the Movie Matchmaker project, there are </w:t>
      </w:r>
      <w:r w:rsidR="00F006DC" w:rsidRPr="00376ED2">
        <w:rPr>
          <w:sz w:val="22"/>
          <w:szCs w:val="22"/>
        </w:rPr>
        <w:t>sev</w:t>
      </w:r>
      <w:r w:rsidR="00F006DC">
        <w:rPr>
          <w:sz w:val="22"/>
          <w:szCs w:val="22"/>
        </w:rPr>
        <w:t>e</w:t>
      </w:r>
      <w:r w:rsidR="00F006DC" w:rsidRPr="00376ED2">
        <w:rPr>
          <w:sz w:val="22"/>
          <w:szCs w:val="22"/>
        </w:rPr>
        <w:t>ral</w:t>
      </w:r>
      <w:r w:rsidRPr="00376ED2">
        <w:rPr>
          <w:sz w:val="22"/>
          <w:szCs w:val="22"/>
        </w:rPr>
        <w:t xml:space="preserve"> areas of knowledge that would be beneficial to research</w:t>
      </w:r>
      <w:r>
        <w:rPr>
          <w:sz w:val="22"/>
          <w:szCs w:val="22"/>
        </w:rPr>
        <w:t xml:space="preserve"> more</w:t>
      </w:r>
      <w:r w:rsidRPr="00376ED2">
        <w:rPr>
          <w:sz w:val="22"/>
          <w:szCs w:val="22"/>
        </w:rPr>
        <w:t xml:space="preserve"> to successfully build the application. Advanced API integration is crucial for linking multiple streaming services, and tools like Postman will aid in testing. </w:t>
      </w:r>
    </w:p>
    <w:p w14:paraId="2EEF04BE" w14:textId="79140B97" w:rsidR="00376ED2" w:rsidRDefault="00376ED2" w:rsidP="00395FD1">
      <w:pPr>
        <w:rPr>
          <w:sz w:val="22"/>
          <w:szCs w:val="22"/>
        </w:rPr>
      </w:pPr>
      <w:r>
        <w:rPr>
          <w:sz w:val="22"/>
          <w:szCs w:val="22"/>
        </w:rPr>
        <w:t>D</w:t>
      </w:r>
      <w:r w:rsidRPr="00376ED2">
        <w:rPr>
          <w:sz w:val="22"/>
          <w:szCs w:val="22"/>
        </w:rPr>
        <w:t xml:space="preserve">atabase management skills, including concepts like normalization and efficient query optimization, will be essential, with tools such as MongoDB being highly relevant. </w:t>
      </w:r>
      <w:r>
        <w:rPr>
          <w:sz w:val="22"/>
          <w:szCs w:val="22"/>
        </w:rPr>
        <w:t>B</w:t>
      </w:r>
      <w:r w:rsidRPr="00376ED2">
        <w:rPr>
          <w:sz w:val="22"/>
          <w:szCs w:val="22"/>
        </w:rPr>
        <w:t xml:space="preserve">ackend development </w:t>
      </w:r>
      <w:r>
        <w:rPr>
          <w:sz w:val="22"/>
          <w:szCs w:val="22"/>
        </w:rPr>
        <w:t xml:space="preserve">with </w:t>
      </w:r>
      <w:r w:rsidRPr="00376ED2">
        <w:rPr>
          <w:sz w:val="22"/>
          <w:szCs w:val="22"/>
        </w:rPr>
        <w:t xml:space="preserve">frameworks like Node.js, </w:t>
      </w:r>
      <w:r>
        <w:rPr>
          <w:sz w:val="22"/>
          <w:szCs w:val="22"/>
        </w:rPr>
        <w:t>Django,</w:t>
      </w:r>
      <w:r w:rsidRPr="00376ED2">
        <w:rPr>
          <w:sz w:val="22"/>
          <w:szCs w:val="22"/>
        </w:rPr>
        <w:t xml:space="preserve"> or Flask </w:t>
      </w:r>
      <w:r>
        <w:rPr>
          <w:sz w:val="22"/>
          <w:szCs w:val="22"/>
        </w:rPr>
        <w:t>will</w:t>
      </w:r>
      <w:r w:rsidRPr="00376ED2">
        <w:rPr>
          <w:sz w:val="22"/>
          <w:szCs w:val="22"/>
        </w:rPr>
        <w:t xml:space="preserve"> also </w:t>
      </w:r>
      <w:r w:rsidR="00F006DC" w:rsidRPr="00376ED2">
        <w:rPr>
          <w:sz w:val="22"/>
          <w:szCs w:val="22"/>
        </w:rPr>
        <w:t>be important</w:t>
      </w:r>
      <w:r w:rsidRPr="00376ED2">
        <w:rPr>
          <w:sz w:val="22"/>
          <w:szCs w:val="22"/>
        </w:rPr>
        <w:t xml:space="preserve">. Improving frontend development capabilities with modern frameworks like React, </w:t>
      </w:r>
      <w:r>
        <w:rPr>
          <w:sz w:val="22"/>
          <w:szCs w:val="22"/>
        </w:rPr>
        <w:t>will</w:t>
      </w:r>
      <w:r w:rsidRPr="00376ED2">
        <w:rPr>
          <w:sz w:val="22"/>
          <w:szCs w:val="22"/>
        </w:rPr>
        <w:t xml:space="preserve"> ensure a responsive and user-friendly interface. Focusing on responsive design and user experience (UX) will be beneficial, utilizing tools like Figma, Adobe XD, and CSS frameworks like Bootstrap or Tailwind CSS. </w:t>
      </w:r>
    </w:p>
    <w:p w14:paraId="5254CF39" w14:textId="37029E83" w:rsidR="00395FD1" w:rsidRPr="00376ED2" w:rsidRDefault="00376ED2" w:rsidP="00395FD1">
      <w:pPr>
        <w:rPr>
          <w:sz w:val="22"/>
          <w:szCs w:val="22"/>
        </w:rPr>
      </w:pPr>
      <w:r w:rsidRPr="00376ED2">
        <w:rPr>
          <w:sz w:val="22"/>
          <w:szCs w:val="22"/>
        </w:rPr>
        <w:t xml:space="preserve">Effective project management and collaboration are crucial, with GitHub for version control, </w:t>
      </w:r>
      <w:r>
        <w:rPr>
          <w:sz w:val="22"/>
          <w:szCs w:val="22"/>
        </w:rPr>
        <w:t xml:space="preserve">a </w:t>
      </w:r>
      <w:r w:rsidRPr="00376ED2">
        <w:rPr>
          <w:sz w:val="22"/>
          <w:szCs w:val="22"/>
        </w:rPr>
        <w:t>project management</w:t>
      </w:r>
      <w:r>
        <w:rPr>
          <w:sz w:val="22"/>
          <w:szCs w:val="22"/>
        </w:rPr>
        <w:t xml:space="preserve"> app could be beneficial</w:t>
      </w:r>
      <w:r w:rsidRPr="00376ED2">
        <w:rPr>
          <w:sz w:val="22"/>
          <w:szCs w:val="22"/>
        </w:rPr>
        <w:t xml:space="preserve">, and </w:t>
      </w:r>
      <w:r>
        <w:rPr>
          <w:sz w:val="22"/>
          <w:szCs w:val="22"/>
        </w:rPr>
        <w:t xml:space="preserve">Discord or </w:t>
      </w:r>
      <w:r w:rsidRPr="00376ED2">
        <w:rPr>
          <w:sz w:val="22"/>
          <w:szCs w:val="22"/>
        </w:rPr>
        <w:t xml:space="preserve">Slack for communication. </w:t>
      </w:r>
      <w:r>
        <w:rPr>
          <w:sz w:val="22"/>
          <w:szCs w:val="22"/>
        </w:rPr>
        <w:t>Finally,</w:t>
      </w:r>
      <w:r w:rsidRPr="00376ED2">
        <w:rPr>
          <w:sz w:val="22"/>
          <w:szCs w:val="22"/>
        </w:rPr>
        <w:t xml:space="preserve"> understanding </w:t>
      </w:r>
      <w:r w:rsidRPr="00376ED2">
        <w:rPr>
          <w:sz w:val="22"/>
          <w:szCs w:val="22"/>
        </w:rPr>
        <w:lastRenderedPageBreak/>
        <w:t xml:space="preserve">testing methodologies and tools for frontend and backend testing </w:t>
      </w:r>
      <w:r>
        <w:rPr>
          <w:sz w:val="22"/>
          <w:szCs w:val="22"/>
        </w:rPr>
        <w:t>will be</w:t>
      </w:r>
      <w:r w:rsidRPr="00376ED2">
        <w:rPr>
          <w:sz w:val="22"/>
          <w:szCs w:val="22"/>
        </w:rPr>
        <w:t xml:space="preserve"> </w:t>
      </w:r>
      <w:r>
        <w:rPr>
          <w:sz w:val="22"/>
          <w:szCs w:val="22"/>
        </w:rPr>
        <w:t>essential to ensure application quality assurance.</w:t>
      </w:r>
    </w:p>
    <w:p w14:paraId="2C1FE75B" w14:textId="77777777" w:rsidR="00395FD1" w:rsidRPr="00395FD1" w:rsidRDefault="00395FD1" w:rsidP="00395FD1"/>
    <w:p w14:paraId="1DB60CD3" w14:textId="77777777" w:rsidR="001273C1" w:rsidRDefault="00000000" w:rsidP="005140CB">
      <w:pPr>
        <w:pStyle w:val="Heading1"/>
      </w:pPr>
      <w:sdt>
        <w:sdtPr>
          <w:alias w:val="Conclusion:"/>
          <w:tag w:val="Conclusion:"/>
          <w:id w:val="-448547010"/>
          <w:placeholder>
            <w:docPart w:val="C27CEDA3062440F79EE0ADF7F49FE1C2"/>
          </w:placeholder>
          <w:temporary/>
          <w:showingPlcHdr/>
          <w15:appearance w15:val="hidden"/>
        </w:sdtPr>
        <w:sdtContent>
          <w:r w:rsidR="006C5ECB">
            <w:t>Conclusion</w:t>
          </w:r>
        </w:sdtContent>
      </w:sdt>
    </w:p>
    <w:p w14:paraId="10B6CF56" w14:textId="77777777" w:rsidR="0043082B" w:rsidRDefault="0043082B" w:rsidP="0043082B">
      <w:pPr>
        <w:rPr>
          <w:sz w:val="22"/>
          <w:szCs w:val="22"/>
        </w:rPr>
      </w:pPr>
    </w:p>
    <w:p w14:paraId="10212867" w14:textId="2E6FC3C9" w:rsidR="00395FD1" w:rsidRPr="00395FD1" w:rsidRDefault="0043082B" w:rsidP="0043082B">
      <w:r w:rsidRPr="0043082B">
        <w:rPr>
          <w:sz w:val="22"/>
          <w:szCs w:val="22"/>
        </w:rPr>
        <w:t xml:space="preserve">In conclusion, I believe we can successfully complete Phase 1 of the </w:t>
      </w:r>
      <w:r w:rsidRPr="00394442">
        <w:rPr>
          <w:sz w:val="22"/>
          <w:szCs w:val="22"/>
        </w:rPr>
        <w:t>Movie Matchmaker</w:t>
      </w:r>
      <w:r w:rsidRPr="0043082B">
        <w:rPr>
          <w:sz w:val="22"/>
          <w:szCs w:val="22"/>
        </w:rPr>
        <w:t xml:space="preserve"> project within 8 weeks. Positive initial results will pave the way for Phase 2, enhancing the application's features and reach. Let's work together to make movie nights fun again!</w:t>
      </w:r>
    </w:p>
    <w:sectPr w:rsidR="00395FD1" w:rsidRPr="00395FD1" w:rsidSect="005140CB">
      <w:footerReference w:type="default" r:id="rId9"/>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7A112" w14:textId="77777777" w:rsidR="005B2C4F" w:rsidRDefault="005B2C4F">
      <w:pPr>
        <w:spacing w:after="0" w:line="240" w:lineRule="auto"/>
      </w:pPr>
      <w:r>
        <w:separator/>
      </w:r>
    </w:p>
  </w:endnote>
  <w:endnote w:type="continuationSeparator" w:id="0">
    <w:p w14:paraId="0DF63F78" w14:textId="77777777" w:rsidR="005B2C4F" w:rsidRDefault="005B2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CBEA6"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16FAC" w14:textId="77777777" w:rsidR="005B2C4F" w:rsidRDefault="005B2C4F">
      <w:pPr>
        <w:spacing w:after="0" w:line="240" w:lineRule="auto"/>
      </w:pPr>
      <w:r>
        <w:separator/>
      </w:r>
    </w:p>
  </w:footnote>
  <w:footnote w:type="continuationSeparator" w:id="0">
    <w:p w14:paraId="5B26E810" w14:textId="77777777" w:rsidR="005B2C4F" w:rsidRDefault="005B2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362F6C"/>
    <w:multiLevelType w:val="multilevel"/>
    <w:tmpl w:val="0E8A2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A36F6"/>
    <w:multiLevelType w:val="multilevel"/>
    <w:tmpl w:val="5ECC2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62E9C"/>
    <w:multiLevelType w:val="multilevel"/>
    <w:tmpl w:val="C7A2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34B8E"/>
    <w:multiLevelType w:val="multilevel"/>
    <w:tmpl w:val="A022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E3093"/>
    <w:multiLevelType w:val="multilevel"/>
    <w:tmpl w:val="8CCA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211F5"/>
    <w:multiLevelType w:val="multilevel"/>
    <w:tmpl w:val="0FF6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363DB"/>
    <w:multiLevelType w:val="multilevel"/>
    <w:tmpl w:val="3BAED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65BCD"/>
    <w:multiLevelType w:val="multilevel"/>
    <w:tmpl w:val="3732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9" w15:restartNumberingAfterBreak="0">
    <w:nsid w:val="68E03566"/>
    <w:multiLevelType w:val="multilevel"/>
    <w:tmpl w:val="6F9E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45E87"/>
    <w:multiLevelType w:val="multilevel"/>
    <w:tmpl w:val="56D22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535680">
    <w:abstractNumId w:val="9"/>
  </w:num>
  <w:num w:numId="2" w16cid:durableId="330572392">
    <w:abstractNumId w:val="18"/>
  </w:num>
  <w:num w:numId="3" w16cid:durableId="86969968">
    <w:abstractNumId w:val="18"/>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8800865">
    <w:abstractNumId w:val="13"/>
  </w:num>
  <w:num w:numId="15" w16cid:durableId="1048727762">
    <w:abstractNumId w:val="15"/>
  </w:num>
  <w:num w:numId="16" w16cid:durableId="1733889744">
    <w:abstractNumId w:val="10"/>
  </w:num>
  <w:num w:numId="17" w16cid:durableId="501821194">
    <w:abstractNumId w:val="17"/>
  </w:num>
  <w:num w:numId="18" w16cid:durableId="13196708">
    <w:abstractNumId w:val="16"/>
  </w:num>
  <w:num w:numId="19" w16cid:durableId="253784668">
    <w:abstractNumId w:val="11"/>
  </w:num>
  <w:num w:numId="20" w16cid:durableId="846093026">
    <w:abstractNumId w:val="20"/>
  </w:num>
  <w:num w:numId="21" w16cid:durableId="1041904941">
    <w:abstractNumId w:val="19"/>
  </w:num>
  <w:num w:numId="22" w16cid:durableId="1430858152">
    <w:abstractNumId w:val="12"/>
  </w:num>
  <w:num w:numId="23" w16cid:durableId="6317105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D1"/>
    <w:rsid w:val="00017EFD"/>
    <w:rsid w:val="000322BF"/>
    <w:rsid w:val="000A562D"/>
    <w:rsid w:val="000B112D"/>
    <w:rsid w:val="000C648D"/>
    <w:rsid w:val="000C6A97"/>
    <w:rsid w:val="000C6DF9"/>
    <w:rsid w:val="000E697B"/>
    <w:rsid w:val="000F5A4D"/>
    <w:rsid w:val="00101993"/>
    <w:rsid w:val="00117948"/>
    <w:rsid w:val="001238BC"/>
    <w:rsid w:val="001273C1"/>
    <w:rsid w:val="001658C6"/>
    <w:rsid w:val="001825FE"/>
    <w:rsid w:val="001E2472"/>
    <w:rsid w:val="002129B0"/>
    <w:rsid w:val="0028543A"/>
    <w:rsid w:val="00295C0C"/>
    <w:rsid w:val="002A04F7"/>
    <w:rsid w:val="002E52EE"/>
    <w:rsid w:val="00316EAE"/>
    <w:rsid w:val="003262F3"/>
    <w:rsid w:val="00346FDE"/>
    <w:rsid w:val="00376ED2"/>
    <w:rsid w:val="00386778"/>
    <w:rsid w:val="00394442"/>
    <w:rsid w:val="00395FD1"/>
    <w:rsid w:val="003C0DAF"/>
    <w:rsid w:val="003E0898"/>
    <w:rsid w:val="00403116"/>
    <w:rsid w:val="004079F8"/>
    <w:rsid w:val="00410067"/>
    <w:rsid w:val="0042621D"/>
    <w:rsid w:val="0043082B"/>
    <w:rsid w:val="0046523A"/>
    <w:rsid w:val="004661BE"/>
    <w:rsid w:val="004A4B64"/>
    <w:rsid w:val="004B5850"/>
    <w:rsid w:val="004B6087"/>
    <w:rsid w:val="004E5035"/>
    <w:rsid w:val="004F5C8E"/>
    <w:rsid w:val="005140CB"/>
    <w:rsid w:val="00517215"/>
    <w:rsid w:val="00527B41"/>
    <w:rsid w:val="00545041"/>
    <w:rsid w:val="00561521"/>
    <w:rsid w:val="005876EF"/>
    <w:rsid w:val="00590B0E"/>
    <w:rsid w:val="005B2C4F"/>
    <w:rsid w:val="005D1F41"/>
    <w:rsid w:val="005E039D"/>
    <w:rsid w:val="006453D3"/>
    <w:rsid w:val="0068698F"/>
    <w:rsid w:val="006C5ECB"/>
    <w:rsid w:val="007054DC"/>
    <w:rsid w:val="0071603F"/>
    <w:rsid w:val="00741991"/>
    <w:rsid w:val="0076017A"/>
    <w:rsid w:val="00793CDA"/>
    <w:rsid w:val="007A6C69"/>
    <w:rsid w:val="007C13B2"/>
    <w:rsid w:val="007C7858"/>
    <w:rsid w:val="00805667"/>
    <w:rsid w:val="008125B2"/>
    <w:rsid w:val="0085761F"/>
    <w:rsid w:val="0088175F"/>
    <w:rsid w:val="008961F2"/>
    <w:rsid w:val="0089777F"/>
    <w:rsid w:val="008C2860"/>
    <w:rsid w:val="008F0570"/>
    <w:rsid w:val="008F0E66"/>
    <w:rsid w:val="008F4E62"/>
    <w:rsid w:val="00920712"/>
    <w:rsid w:val="00931827"/>
    <w:rsid w:val="0095165A"/>
    <w:rsid w:val="00972B36"/>
    <w:rsid w:val="00987BCC"/>
    <w:rsid w:val="00997788"/>
    <w:rsid w:val="009A3E0F"/>
    <w:rsid w:val="009B5D53"/>
    <w:rsid w:val="009B77E5"/>
    <w:rsid w:val="009D403F"/>
    <w:rsid w:val="009E07E5"/>
    <w:rsid w:val="00A010ED"/>
    <w:rsid w:val="00A54BD5"/>
    <w:rsid w:val="00A618AB"/>
    <w:rsid w:val="00A97CC8"/>
    <w:rsid w:val="00AA4E06"/>
    <w:rsid w:val="00AA528E"/>
    <w:rsid w:val="00AB131D"/>
    <w:rsid w:val="00AF452C"/>
    <w:rsid w:val="00AF73C6"/>
    <w:rsid w:val="00B0209E"/>
    <w:rsid w:val="00B13AE2"/>
    <w:rsid w:val="00BC617C"/>
    <w:rsid w:val="00BE3CD6"/>
    <w:rsid w:val="00BF78FF"/>
    <w:rsid w:val="00C023DE"/>
    <w:rsid w:val="00C16778"/>
    <w:rsid w:val="00C27980"/>
    <w:rsid w:val="00C7764C"/>
    <w:rsid w:val="00CC4E29"/>
    <w:rsid w:val="00CC612B"/>
    <w:rsid w:val="00CE16CC"/>
    <w:rsid w:val="00D16EFA"/>
    <w:rsid w:val="00D31D4F"/>
    <w:rsid w:val="00D65CCD"/>
    <w:rsid w:val="00DA7021"/>
    <w:rsid w:val="00DD3056"/>
    <w:rsid w:val="00E0401F"/>
    <w:rsid w:val="00EA06FB"/>
    <w:rsid w:val="00F006DC"/>
    <w:rsid w:val="00F23ED1"/>
    <w:rsid w:val="00F42EAE"/>
    <w:rsid w:val="00F46710"/>
    <w:rsid w:val="00F535B0"/>
    <w:rsid w:val="00F7501B"/>
    <w:rsid w:val="00F81757"/>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6A2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793CDA"/>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339782">
      <w:bodyDiv w:val="1"/>
      <w:marLeft w:val="0"/>
      <w:marRight w:val="0"/>
      <w:marTop w:val="0"/>
      <w:marBottom w:val="0"/>
      <w:divBdr>
        <w:top w:val="none" w:sz="0" w:space="0" w:color="auto"/>
        <w:left w:val="none" w:sz="0" w:space="0" w:color="auto"/>
        <w:bottom w:val="none" w:sz="0" w:space="0" w:color="auto"/>
        <w:right w:val="none" w:sz="0" w:space="0" w:color="auto"/>
      </w:divBdr>
    </w:div>
    <w:div w:id="519273720">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795102227">
      <w:bodyDiv w:val="1"/>
      <w:marLeft w:val="0"/>
      <w:marRight w:val="0"/>
      <w:marTop w:val="0"/>
      <w:marBottom w:val="0"/>
      <w:divBdr>
        <w:top w:val="none" w:sz="0" w:space="0" w:color="auto"/>
        <w:left w:val="none" w:sz="0" w:space="0" w:color="auto"/>
        <w:bottom w:val="none" w:sz="0" w:space="0" w:color="auto"/>
        <w:right w:val="none" w:sz="0" w:space="0" w:color="auto"/>
      </w:divBdr>
      <w:divsChild>
        <w:div w:id="1213343162">
          <w:marLeft w:val="0"/>
          <w:marRight w:val="0"/>
          <w:marTop w:val="0"/>
          <w:marBottom w:val="0"/>
          <w:divBdr>
            <w:top w:val="none" w:sz="0" w:space="0" w:color="auto"/>
            <w:left w:val="none" w:sz="0" w:space="0" w:color="auto"/>
            <w:bottom w:val="none" w:sz="0" w:space="0" w:color="auto"/>
            <w:right w:val="none" w:sz="0" w:space="0" w:color="auto"/>
          </w:divBdr>
          <w:divsChild>
            <w:div w:id="1305814701">
              <w:marLeft w:val="0"/>
              <w:marRight w:val="0"/>
              <w:marTop w:val="0"/>
              <w:marBottom w:val="0"/>
              <w:divBdr>
                <w:top w:val="none" w:sz="0" w:space="0" w:color="auto"/>
                <w:left w:val="none" w:sz="0" w:space="0" w:color="auto"/>
                <w:bottom w:val="none" w:sz="0" w:space="0" w:color="auto"/>
                <w:right w:val="none" w:sz="0" w:space="0" w:color="auto"/>
              </w:divBdr>
              <w:divsChild>
                <w:div w:id="8677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7878">
          <w:marLeft w:val="0"/>
          <w:marRight w:val="0"/>
          <w:marTop w:val="0"/>
          <w:marBottom w:val="0"/>
          <w:divBdr>
            <w:top w:val="none" w:sz="0" w:space="0" w:color="auto"/>
            <w:left w:val="none" w:sz="0" w:space="0" w:color="auto"/>
            <w:bottom w:val="none" w:sz="0" w:space="0" w:color="auto"/>
            <w:right w:val="none" w:sz="0" w:space="0" w:color="auto"/>
          </w:divBdr>
          <w:divsChild>
            <w:div w:id="19200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0741">
      <w:bodyDiv w:val="1"/>
      <w:marLeft w:val="0"/>
      <w:marRight w:val="0"/>
      <w:marTop w:val="0"/>
      <w:marBottom w:val="0"/>
      <w:divBdr>
        <w:top w:val="none" w:sz="0" w:space="0" w:color="auto"/>
        <w:left w:val="none" w:sz="0" w:space="0" w:color="auto"/>
        <w:bottom w:val="none" w:sz="0" w:space="0" w:color="auto"/>
        <w:right w:val="none" w:sz="0" w:space="0" w:color="auto"/>
      </w:divBdr>
      <w:divsChild>
        <w:div w:id="2008240627">
          <w:marLeft w:val="0"/>
          <w:marRight w:val="0"/>
          <w:marTop w:val="0"/>
          <w:marBottom w:val="0"/>
          <w:divBdr>
            <w:top w:val="none" w:sz="0" w:space="0" w:color="auto"/>
            <w:left w:val="none" w:sz="0" w:space="0" w:color="auto"/>
            <w:bottom w:val="none" w:sz="0" w:space="0" w:color="auto"/>
            <w:right w:val="none" w:sz="0" w:space="0" w:color="auto"/>
          </w:divBdr>
          <w:divsChild>
            <w:div w:id="1133791560">
              <w:marLeft w:val="0"/>
              <w:marRight w:val="0"/>
              <w:marTop w:val="0"/>
              <w:marBottom w:val="0"/>
              <w:divBdr>
                <w:top w:val="none" w:sz="0" w:space="0" w:color="auto"/>
                <w:left w:val="none" w:sz="0" w:space="0" w:color="auto"/>
                <w:bottom w:val="none" w:sz="0" w:space="0" w:color="auto"/>
                <w:right w:val="none" w:sz="0" w:space="0" w:color="auto"/>
              </w:divBdr>
              <w:divsChild>
                <w:div w:id="8707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662">
          <w:marLeft w:val="0"/>
          <w:marRight w:val="0"/>
          <w:marTop w:val="0"/>
          <w:marBottom w:val="0"/>
          <w:divBdr>
            <w:top w:val="none" w:sz="0" w:space="0" w:color="auto"/>
            <w:left w:val="none" w:sz="0" w:space="0" w:color="auto"/>
            <w:bottom w:val="none" w:sz="0" w:space="0" w:color="auto"/>
            <w:right w:val="none" w:sz="0" w:space="0" w:color="auto"/>
          </w:divBdr>
          <w:divsChild>
            <w:div w:id="21183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8844">
      <w:bodyDiv w:val="1"/>
      <w:marLeft w:val="0"/>
      <w:marRight w:val="0"/>
      <w:marTop w:val="0"/>
      <w:marBottom w:val="0"/>
      <w:divBdr>
        <w:top w:val="none" w:sz="0" w:space="0" w:color="auto"/>
        <w:left w:val="none" w:sz="0" w:space="0" w:color="auto"/>
        <w:bottom w:val="none" w:sz="0" w:space="0" w:color="auto"/>
        <w:right w:val="none" w:sz="0" w:space="0" w:color="auto"/>
      </w:divBdr>
    </w:div>
    <w:div w:id="1072310567">
      <w:bodyDiv w:val="1"/>
      <w:marLeft w:val="0"/>
      <w:marRight w:val="0"/>
      <w:marTop w:val="0"/>
      <w:marBottom w:val="0"/>
      <w:divBdr>
        <w:top w:val="none" w:sz="0" w:space="0" w:color="auto"/>
        <w:left w:val="none" w:sz="0" w:space="0" w:color="auto"/>
        <w:bottom w:val="none" w:sz="0" w:space="0" w:color="auto"/>
        <w:right w:val="none" w:sz="0" w:space="0" w:color="auto"/>
      </w:divBdr>
    </w:div>
    <w:div w:id="1215265958">
      <w:bodyDiv w:val="1"/>
      <w:marLeft w:val="0"/>
      <w:marRight w:val="0"/>
      <w:marTop w:val="0"/>
      <w:marBottom w:val="0"/>
      <w:divBdr>
        <w:top w:val="none" w:sz="0" w:space="0" w:color="auto"/>
        <w:left w:val="none" w:sz="0" w:space="0" w:color="auto"/>
        <w:bottom w:val="none" w:sz="0" w:space="0" w:color="auto"/>
        <w:right w:val="none" w:sz="0" w:space="0" w:color="auto"/>
      </w:divBdr>
    </w:div>
    <w:div w:id="1302729436">
      <w:bodyDiv w:val="1"/>
      <w:marLeft w:val="0"/>
      <w:marRight w:val="0"/>
      <w:marTop w:val="0"/>
      <w:marBottom w:val="0"/>
      <w:divBdr>
        <w:top w:val="none" w:sz="0" w:space="0" w:color="auto"/>
        <w:left w:val="none" w:sz="0" w:space="0" w:color="auto"/>
        <w:bottom w:val="none" w:sz="0" w:space="0" w:color="auto"/>
        <w:right w:val="none" w:sz="0" w:space="0" w:color="auto"/>
      </w:divBdr>
    </w:div>
    <w:div w:id="1582175316">
      <w:bodyDiv w:val="1"/>
      <w:marLeft w:val="0"/>
      <w:marRight w:val="0"/>
      <w:marTop w:val="0"/>
      <w:marBottom w:val="0"/>
      <w:divBdr>
        <w:top w:val="none" w:sz="0" w:space="0" w:color="auto"/>
        <w:left w:val="none" w:sz="0" w:space="0" w:color="auto"/>
        <w:bottom w:val="none" w:sz="0" w:space="0" w:color="auto"/>
        <w:right w:val="none" w:sz="0" w:space="0" w:color="auto"/>
      </w:divBdr>
    </w:div>
    <w:div w:id="1590196975">
      <w:bodyDiv w:val="1"/>
      <w:marLeft w:val="0"/>
      <w:marRight w:val="0"/>
      <w:marTop w:val="0"/>
      <w:marBottom w:val="0"/>
      <w:divBdr>
        <w:top w:val="none" w:sz="0" w:space="0" w:color="auto"/>
        <w:left w:val="none" w:sz="0" w:space="0" w:color="auto"/>
        <w:bottom w:val="none" w:sz="0" w:space="0" w:color="auto"/>
        <w:right w:val="none" w:sz="0" w:space="0" w:color="auto"/>
      </w:divBdr>
    </w:div>
    <w:div w:id="1726759775">
      <w:bodyDiv w:val="1"/>
      <w:marLeft w:val="0"/>
      <w:marRight w:val="0"/>
      <w:marTop w:val="0"/>
      <w:marBottom w:val="0"/>
      <w:divBdr>
        <w:top w:val="none" w:sz="0" w:space="0" w:color="auto"/>
        <w:left w:val="none" w:sz="0" w:space="0" w:color="auto"/>
        <w:bottom w:val="none" w:sz="0" w:space="0" w:color="auto"/>
        <w:right w:val="none" w:sz="0" w:space="0" w:color="auto"/>
      </w:divBdr>
    </w:div>
    <w:div w:id="20090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wal\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27CEDA3062440F79EE0ADF7F49FE1C2"/>
        <w:category>
          <w:name w:val="General"/>
          <w:gallery w:val="placeholder"/>
        </w:category>
        <w:types>
          <w:type w:val="bbPlcHdr"/>
        </w:types>
        <w:behaviors>
          <w:behavior w:val="content"/>
        </w:behaviors>
        <w:guid w:val="{3C84FF4D-3F35-48BA-A09C-2C875B7B5A7D}"/>
      </w:docPartPr>
      <w:docPartBody>
        <w:p w:rsidR="007A0B28" w:rsidRDefault="00000000">
          <w:pPr>
            <w:pStyle w:val="C27CEDA3062440F79EE0ADF7F49FE1C2"/>
          </w:pPr>
          <w:r>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FE"/>
    <w:rsid w:val="002E44AF"/>
    <w:rsid w:val="007A0B28"/>
    <w:rsid w:val="00997788"/>
    <w:rsid w:val="00B026FE"/>
    <w:rsid w:val="00CE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156082" w:themeColor="accent1"/>
      <w:spacing w:val="15"/>
      <w:kern w:val="0"/>
      <w:sz w:val="22"/>
      <w:szCs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hAnsiTheme="majorHAnsi" w:cs="Times New Roman (Body CS)"/>
      <w:color w:val="156082" w:themeColor="accent1"/>
      <w:spacing w:val="15"/>
      <w:kern w:val="0"/>
      <w:sz w:val="22"/>
      <w:szCs w:val="22"/>
      <w:lang w:eastAsia="ja-JP"/>
      <w14:ligatures w14:val="none"/>
    </w:rPr>
  </w:style>
  <w:style w:type="character" w:styleId="Strong">
    <w:name w:val="Strong"/>
    <w:uiPriority w:val="22"/>
    <w:qFormat/>
    <w:rPr>
      <w:b/>
      <w:bCs/>
    </w:rPr>
  </w:style>
  <w:style w:type="paragraph" w:customStyle="1" w:styleId="C27CEDA3062440F79EE0ADF7F49FE1C2">
    <w:name w:val="C27CEDA3062440F79EE0ADF7F49FE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proposal.dotx</Template>
  <TotalTime>0</TotalTime>
  <Pages>6</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2025-01-21T22:38:00Z</dcterms:created>
  <dcterms:modified xsi:type="dcterms:W3CDTF">2025-01-22T05:08:00Z</dcterms:modified>
  <cp:contentStatus/>
</cp:coreProperties>
</file>